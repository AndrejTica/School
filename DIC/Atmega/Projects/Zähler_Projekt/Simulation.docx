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06B" w:rsidRPr="007F7F96" w:rsidRDefault="007F7F96" w:rsidP="007F7F96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Prototyp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Simulation</w:t>
                                </w:r>
                                <w:r w:rsidR="006C2DF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BB2A5C" w:rsidRDefault="00BB2A5C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 xml:space="preserve">Andrej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Tica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, Michael Cao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Default="007374A2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Zähler-J@2</w:t>
                                </w:r>
                              </w:p>
                              <w:p w:rsidR="009A7877" w:rsidRPr="006C2DF9" w:rsidRDefault="007374A2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7374A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Jump-at-2-Code-Zähler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5D5C5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Simulation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5D5C55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7374A2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B2A5C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02.02.2018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F55" w:rsidRPr="00BB2A5C" w:rsidRDefault="00BB2A5C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TicA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54" o:spid="_x0000_s1026" style="position:absolute;left:0;text-align:left;margin-left:0;margin-top:-.05pt;width:785.2pt;height:510.25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">
                <v:rect id="Rechteck 48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1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8" o:title=""/>
                  </v:shape>
                  <v:shape id="Textfeld 1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E90F8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101D34" w:rsidRPr="00E90F8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Prototyp</w:t>
                          </w: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E90F8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101D34" w:rsidRPr="00E90F8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Simulation</w:t>
                          </w:r>
                          <w:r w:rsidR="006C2DF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BB2A5C" w:rsidRDefault="00BB2A5C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 xml:space="preserve">Andrej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Tica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, Michael Cao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Default="007374A2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Zähler-J@2</w:t>
                          </w:r>
                        </w:p>
                        <w:p w:rsidR="009A7877" w:rsidRPr="006C2DF9" w:rsidRDefault="007374A2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7374A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Jump-at-2-Code-Zähler</w:t>
                          </w:r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5D5C5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Simulation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101D34" w:rsidRPr="005D5C55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DF75BF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DF75BF" w:rsidRDefault="007374A2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2A5C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02.02.2018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:rsidR="00DF4F55" w:rsidRPr="00BB2A5C" w:rsidRDefault="00BB2A5C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TicA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374A2" w:rsidRDefault="007374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92384" behindDoc="0" locked="0" layoutInCell="1" allowOverlap="1" wp14:anchorId="7ACD433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63745" cy="4476115"/>
            <wp:effectExtent l="0" t="0" r="8255" b="635"/>
            <wp:wrapNone/>
            <wp:docPr id="397" name="Grafik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5" r="27115"/>
                    <a:stretch/>
                  </pic:blipFill>
                  <pic:spPr bwMode="auto">
                    <a:xfrm>
                      <a:off x="0" y="0"/>
                      <a:ext cx="456374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7374A2" w:rsidRPr="007F7F96" w:rsidRDefault="007374A2" w:rsidP="007374A2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6E98B3F" wp14:editId="488FAC5B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49" name="Rechteck 49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uppieren 55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6" name="Gruppieren 56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57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8" name="Gruppieren 288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289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0" name="Gruppieren 29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91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0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0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8" name="Grafik 3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309" name="Textfeld 30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833108" w:rsidRDefault="007374A2" w:rsidP="007374A2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Prototyp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Simulation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E90F8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BB2A5C" w:rsidRDefault="00BB2A5C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 xml:space="preserve">Andrej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Tica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, Michael Cao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Default="007374A2" w:rsidP="007374A2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Zähler-J@2</w:t>
                                </w:r>
                              </w:p>
                              <w:p w:rsidR="007374A2" w:rsidRPr="006C2DF9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7374A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Jump-at-2-Code-Zähler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5D5C5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Simulation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5D5C55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B2A5C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02.02.2018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922583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00A94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BB2A5C" w:rsidRDefault="00BB2A5C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TicA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74A2" w:rsidRPr="00DF75BF" w:rsidRDefault="007374A2" w:rsidP="007374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E98B3F" id="Gruppieren 23" o:spid="_x0000_s1091" style="position:absolute;left:0;text-align:left;margin-left:0;margin-top:-.05pt;width:785.2pt;height:510.25pt;z-index:251791360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">
                <v:rect id="Rechteck 49" o:spid="_x0000_s1092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" filled="f" strokecolor="black [3213]" strokeweight=".5mm"/>
                <v:group id="Gruppieren 55" o:spid="_x0000_s1093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uppieren 56" o:spid="_x0000_s1094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Gerade Verbindung 9" o:spid="_x0000_s1095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" strokecolor="black [3213]" strokeweight=".5mm">
                      <v:stroke endcap="square"/>
                    </v:line>
                    <v:line id="Gerade Verbindung 10" o:spid="_x0000_s1096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" strokecolor="black [3213]" strokeweight=".5mm">
                      <v:stroke endcap="square"/>
                    </v:line>
                    <v:line id="Gerade Verbindung 11" o:spid="_x0000_s1097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" strokecolor="black [3213]" strokeweight=".5mm">
                      <v:stroke endcap="square"/>
                    </v:line>
                    <v:group id="Gruppieren 288" o:spid="_x0000_s1098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line id="Gerade Verbindung 13" o:spid="_x0000_s1099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" strokecolor="black [3213]" strokeweight=".5mm">
                        <v:stroke endcap="square"/>
                      </v:line>
                      <v:group id="Gruppieren 290" o:spid="_x0000_s1100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<v:line id="Gerade Verbindung 2" o:spid="_x0000_s1101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" strokecolor="black [3213]" strokeweight=".5mm"/>
                        <v:line id="Gerade Verbindung 3" o:spid="_x0000_s1102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" strokecolor="black [3213]" strokeweight=".5mm">
                          <v:stroke endcap="square"/>
                        </v:line>
                        <v:line id="Gerade Verbindung 4" o:spid="_x0000_s1103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0mFxQAAANwAAAAPAAAAZHJzL2Rvd25yZXYueG1sRI/dasJA&#10;FITvC77DcgTv6kaF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CuF0m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5" o:spid="_x0000_s1104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RqxQAAANwAAAAPAAAAZHJzL2Rvd25yZXYueG1sRI/dasJA&#10;FITvC77DcgTv6kbB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BOsnRq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6" o:spid="_x0000_s1105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" strokecolor="black [3213]" strokeweight=".5mm"/>
                        <v:line id="Gerade Verbindung 7" o:spid="_x0000_s1106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" strokecolor="black [3213]" strokeweight=".5mm"/>
                        <v:line id="Gerade Verbindung 8" o:spid="_x0000_s1107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" strokecolor="black [3213]" strokeweight=".5mm"/>
                        <v:line id="Gerade Verbindung 12" o:spid="_x0000_s1108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" strokecolor="black [3213]" strokeweight=".5mm">
                          <v:stroke endcap="square"/>
                        </v:line>
                        <v:line id="Gerade Verbindung 14" o:spid="_x0000_s1109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110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6" o:spid="_x0000_s1111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YE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G3zPxCOj5DwAAAP//AwBQSwECLQAUAAYACAAAACEA2+H2y+4AAACFAQAAEwAAAAAAAAAA&#10;AAAAAAAAAAAAW0NvbnRlbnRfVHlwZXNdLnhtbFBLAQItABQABgAIAAAAIQBa9CxbvwAAABUBAAAL&#10;AAAAAAAAAAAAAAAAAB8BAABfcmVscy8ucmVsc1BLAQItABQABgAIAAAAIQBfsHYE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7" o:spid="_x0000_s1112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Of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B3zPxCOj5DwAAAP//AwBQSwECLQAUAAYACAAAACEA2+H2y+4AAACFAQAAEwAAAAAAAAAA&#10;AAAAAAAAAAAAW0NvbnRlbnRfVHlwZXNdLnhtbFBLAQItABQABgAIAAAAIQBa9CxbvwAAABUBAAAL&#10;AAAAAAAAAAAAAAAAAB8BAABfcmVscy8ucmVsc1BLAQItABQABgAIAAAAIQAw/NO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8" o:spid="_x0000_s1113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UvrxQAAANwAAAAPAAAAZHJzL2Rvd25yZXYueG1sRI9Ra8JA&#10;EITfBf/DsYW+1UtbEZ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C/FUvr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114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5wxQAAANwAAAAPAAAAZHJzL2Rvd25yZXYueG1sRI9Ra8JA&#10;EITfBf/DsYW+1UtbFJ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DQWe5wxQAAANwAAAAP&#10;AAAAAAAAAAAAAAAAAAcCAABkcnMvZG93bnJldi54bWxQSwUGAAAAAAMAAwC3AAAA+QIAAAAA&#10;" strokecolor="black [3213]" strokeweight=".5mm">
                          <v:stroke endcap="square"/>
                        </v:line>
                      </v:group>
                    </v:group>
                  </v:group>
                  <v:shape id="Textfeld 2" o:spid="_x0000_s1115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116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rafik 308" o:spid="_x0000_s1117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">
                    <v:imagedata r:id="rId8" o:title=""/>
                  </v:shape>
                  <v:shape id="Textfeld 309" o:spid="_x0000_s1118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19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+L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Zgf&#10;zoQjIBdfAAAA//8DAFBLAQItABQABgAIAAAAIQDb4fbL7gAAAIUBAAATAAAAAAAAAAAAAAAAAAAA&#10;AABbQ29udGVudF9UeXBlc10ueG1sUEsBAi0AFAAGAAgAAAAhAFr0LFu/AAAAFQEAAAsAAAAAAAAA&#10;AAAAAAAAHwEAAF9yZWxzLy5yZWxzUEsBAi0AFAAGAAgAAAAhALfQr4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0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121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Rn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yHI3ifCUdAzl8AAAD//wMAUEsBAi0AFAAGAAgAAAAhANvh9svuAAAAhQEAABMAAAAAAAAAAAAA&#10;AAAAAAAAAFtDb250ZW50X1R5cGVzXS54bWxQSwECLQAUAAYACAAAACEAWvQsW78AAAAVAQAACwAA&#10;AAAAAAAAAAAAAAAfAQAAX3JlbHMvLnJlbHNQSwECLQAUAAYACAAAACEAKE6UZ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122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8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BHAjH8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123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I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vA9E46AXHwAAAD//wMAUEsBAi0AFAAGAAgAAAAhANvh9svuAAAAhQEAABMAAAAAAAAAAAAA&#10;AAAAAAAAAFtDb250ZW50X1R5cGVzXS54bWxQSwECLQAUAAYACAAAACEAWvQsW78AAAAVAQAACwAA&#10;AAAAAAAAAAAAAAAfAQAAX3JlbHMvLnJlbHNQSwECLQAUAAYACAAAACEAyOupi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124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wT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DMXzPhCMgFx8AAAD//wMAUEsBAi0AFAAGAAgAAAAhANvh9svuAAAAhQEAABMAAAAAAAAAAAAA&#10;AAAAAAAAAFtDb250ZW50X1R5cGVzXS54bWxQSwECLQAUAAYACAAAACEAWvQsW78AAAAVAQAACwAA&#10;AAAAAAAAAAAAAAAfAQAAX3JlbHMvLnJlbHNQSwECLQAUAAYACAAAACEAp6cME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125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f/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DCXzPhCMgFx8AAAD//wMAUEsBAi0AFAAGAAgAAAAhANvh9svuAAAAhQEAABMAAAAAAAAAAAAA&#10;AAAAAAAAAFtDb250ZW50X1R5cGVzXS54bWxQSwECLQAUAAYACAAAACEAWvQsW78AAAAVAQAACwAA&#10;AAAAAAAAAAAAAAAfAQAAX3JlbHMvLnJlbHNQSwECLQAUAAYACAAAACEAODk3/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126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15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RMa9e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127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ji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Arihj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8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yQ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FoVjJD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129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kLxQAAANwAAAAPAAAAZHJzL2Rvd25yZXYueG1sRI9Ba8JA&#10;FITvQv/D8gq9SN3Yi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A1WSkL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0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L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CG6Fk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1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PQ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AXzPhCMgFx8AAAD//wMAUEsBAi0AFAAGAAgAAAAhANvh9svuAAAAhQEAABMAAAAAAAAAAAAA&#10;AAAAAAAAAFtDb250ZW50X1R5cGVzXS54bWxQSwECLQAUAAYACAAAACEAWvQsW78AAAAVAQAACwAA&#10;AAAAAAAAAAAAAAAfAQAAX3JlbHMvLnJlbHNQSwECLQAUAAYACAAAACEATvaz0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132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C2n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IXzPhCMgFx8AAAD//wMAUEsBAi0AFAAGAAgAAAAhANvh9svuAAAAhQEAABMAAAAAAAAAAAAA&#10;AAAAAAAAAFtDb250ZW50X1R5cGVzXS54bWxQSwECLQAUAAYACAAAACEAWvQsW78AAAAVAQAACwAA&#10;AAAAAAAAAAAAAAAfAQAAX3JlbHMvLnJlbHNQSwECLQAUAAYACAAAACEAviQtp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133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g8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EXzPhCMgFx8AAAD//wMAUEsBAi0AFAAGAAgAAAAhANvh9svuAAAAhQEAABMAAAAAAAAAAAAA&#10;AAAAAAAAAFtDb250ZW50X1R5cGVzXS54bWxQSwECLQAUAAYACAAAACEAWvQsW78AAAAVAQAACwAA&#10;AAAAAAAAAAAAAAAfAQAAX3JlbHMvLnJlbHNQSwECLQAUAAYACAAAACEA0WiI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134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BI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cwP+ZcARk8gcAAP//AwBQSwECLQAUAAYACAAAACEA2+H2y+4AAACFAQAAEwAAAAAAAAAA&#10;AAAAAAAAAAAAW0NvbnRlbnRfVHlwZXNdLnhtbFBLAQItABQABgAIAAAAIQBa9CxbvwAAABUBAAAL&#10;AAAAAAAAAAAAAAAAAB8BAABfcmVscy8ucmVsc1BLAQItABQABgAIAAAAIQBegRB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XTwwAAANwAAAAPAAAAZHJzL2Rvd25yZXYueG1sRI/NqsIw&#10;FIT3gu8QjuDmoqleFK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Mc210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833108" w:rsidRDefault="007374A2" w:rsidP="007374A2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136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uk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wR8r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  <v:shape id="Textfeld 2" o:spid="_x0000_s1137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4/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CuU44/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Prototyp</w:t>
                          </w:r>
                        </w:p>
                      </w:txbxContent>
                    </v:textbox>
                  </v:shape>
                  <v:shape id="Textfeld 2" o:spid="_x0000_s1138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pN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N/MGk3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139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/WxQAAANwAAAAPAAAAZHJzL2Rvd25yZXYueG1sRI9Ba8JA&#10;FITvQv/D8gq9SN3Yo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CwgL/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Simulation </w:t>
                          </w:r>
                        </w:p>
                      </w:txbxContent>
                    </v:textbox>
                  </v:shape>
                  <v:shape id="Textfeld 2" o:spid="_x0000_s1140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z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Zgf&#10;zoQjIBdfAAAA//8DAFBLAQItABQABgAIAAAAIQDb4fbL7gAAAIUBAAATAAAAAAAAAAAAAAAAAAAA&#10;AABbQ29udGVudF9UeXBlc10ueG1sUEsBAi0AFAAGAAgAAAAhAFr0LFu/AAAAFQEAAAsAAAAAAAAA&#10;AAAAAAAAHwEAAF9yZWxzLy5yZWxzUEsBAi0AFAAGAAgAAAAhAO/W3P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1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lt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6Fx5lwBOTqDgAA//8DAFBLAQItABQABgAIAAAAIQDb4fbL7gAAAIUBAAATAAAAAAAAAAAA&#10;AAAAAAAAAABbQ29udGVudF9UeXBlc10ueG1sUEsBAi0AFAAGAAgAAAAhAFr0LFu/AAAAFQEAAAsA&#10;AAAAAAAAAAAAAAAAHwEAAF9yZWxzLy5yZWxzUEsBAi0AFAAGAAgAAAAhAICaeW3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7374A2" w:rsidRPr="00E90F8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2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ca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2TyBx5lwBOTqDgAA//8DAFBLAQItABQABgAIAAAAIQDb4fbL7gAAAIUBAAATAAAAAAAAAAAA&#10;AAAAAAAAAABbQ29udGVudF9UeXBlc10ueG1sUEsBAi0AFAAGAAgAAAAhAFr0LFu/AAAAFQEAAAsA&#10;AAAAAAAAAAAAAAAAHwEAAF9yZWxzLy5yZWxzUEsBAi0AFAAGAAgAAAAhAHBI5x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7374A2" w:rsidRPr="00BB2A5C" w:rsidRDefault="00BB2A5C" w:rsidP="007374A2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 xml:space="preserve">Andrej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Tica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, Michael Cao</w:t>
                          </w:r>
                        </w:p>
                      </w:txbxContent>
                    </v:textbox>
                  </v:shape>
                  <v:shape id="Textfeld 2" o:spid="_x0000_s1143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EKB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Mk/g70w4AnL1CwAA//8DAFBLAQItABQABgAIAAAAIQDb4fbL7gAAAIUBAAATAAAAAAAAAAAA&#10;AAAAAAAAAABbQ29udGVudF9UeXBlc10ueG1sUEsBAi0AFAAGAAgAAAAhAFr0LFu/AAAAFQEAAAsA&#10;AAAAAAAAAAAAAAAAHwEAAF9yZWxzLy5yZWxzUEsBAi0AFAAGAAgAAAAhAB8EQo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:rsidR="007374A2" w:rsidRDefault="007374A2" w:rsidP="007374A2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Zähler-J@2</w:t>
                          </w:r>
                        </w:p>
                        <w:p w:rsidR="007374A2" w:rsidRPr="006C2DF9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7374A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Jump-at-2-Code-Zähler</w:t>
                          </w:r>
                        </w:p>
                      </w:txbxContent>
                    </v:textbox>
                  </v:shape>
                  <v:shape id="Textfeld 2" o:spid="_x0000_s1144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r1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kO3a9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5D5C5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Simulation</w:t>
                          </w:r>
                        </w:p>
                      </w:txbxContent>
                    </v:textbox>
                  </v:shape>
                  <v:shape id="Textfeld 2" o:spid="_x0000_s1145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9u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/6F/b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5D5C55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3AHEL</w:t>
                          </w:r>
                        </w:p>
                      </w:txbxContent>
                    </v:textbox>
                  </v:shape>
                  <v:shape id="Textfeld 2" o:spid="_x0000_s1146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147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148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D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Vgb&#10;zoQjIBdfAAAA//8DAFBLAQItABQABgAIAAAAIQDb4fbL7gAAAIUBAAATAAAAAAAAAAAAAAAAAAAA&#10;AABbQ29udGVudF9UeXBlc10ueG1sUEsBAi0AFAAGAAgAAAAhAFr0LFu/AAAAFQEAAAsAAAAAAAAA&#10;AAAAAAAAHwEAAF9yZWxzLy5yZWxzUEsBAi0AFAAGAAgAAAAhABGg0P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149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feld 2" o:spid="_x0000_s1150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feld 2" o:spid="_x0000_s1151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++w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AXzPhCMgFx8AAAD//wMAUEsBAi0AFAAGAAgAAAAhANvh9svuAAAAhQEAABMAAAAAAAAAAAAA&#10;AAAAAAAAAFtDb250ZW50X1R5cGVzXS54bWxQSwECLQAUAAYACAAAACEAWvQsW78AAAAVAQAACwAA&#10;AAAAAAAAAAAAAAAfAQAAX3JlbHMvLnJlbHNQSwECLQAUAAYACAAAACEABUPvs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2A5C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02.02.2018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152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HH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IXzPhCMgFx8AAAD//wMAUEsBAi0AFAAGAAgAAAAhANvh9svuAAAAhQEAABMAAAAAAAAAAAAA&#10;AAAAAAAAAFtDb250ZW50X1R5cGVzXS54bWxQSwECLQAUAAYACAAAACEAWvQsW78AAAAVAQAACwAA&#10;AAAAAAAAAAAAAAAfAQAAX3JlbHMvLnJlbHNQSwECLQAUAAYACAAAACEA9ZFxx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922583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R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EXzPhCMgFx8AAAD//wMAUEsBAi0AFAAGAAgAAAAhANvh9svuAAAAhQEAABMAAAAAAAAAAAAA&#10;AAAAAAAAAFtDb250ZW50X1R5cGVzXS54bWxQSwECLQAUAAYACAAAACEAWvQsW78AAAAVAQAACwAA&#10;AAAAAAAAAAAAAAAfAQAAX3JlbHMvLnJlbHNQSwECLQAUAAYACAAAACEAmt3UX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7374A2" w:rsidRPr="00D00A94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154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wo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AVNEw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BB2A5C" w:rsidRDefault="00BB2A5C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TicA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Textfeld 2" o:spid="_x0000_s1155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Omz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B6eOmz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7374A2" w:rsidRPr="00DF75BF" w:rsidRDefault="007374A2" w:rsidP="007374A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374A2" w:rsidRPr="007F7F96" w:rsidRDefault="007374A2" w:rsidP="007374A2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D3E8F0" wp14:editId="3E9C1CC6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376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AB974" id="Gerade Verbindung 4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1" layoutInCell="0" allowOverlap="1" wp14:anchorId="0608ACC1" wp14:editId="15D80CE8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77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ABA1" id="Gerade Verbindung 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1904" behindDoc="0" locked="1" layoutInCell="1" allowOverlap="1" wp14:anchorId="1C73DAE1" wp14:editId="23A09EDD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78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ECF8" id="Gerade Verbindung 3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FB55CE" wp14:editId="3C17B1A7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9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21E9F" id="Gerade Verbindung 3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072A22" wp14:editId="51E84BB8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0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8A6FC" id="Gerade Verbindung 4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ADA4F0" wp14:editId="3B9D75E3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1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AF2E4" id="Gerade Verbindung 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a+1wEAAA4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7erhjMnLF3S&#10;M6Dogb0A7rTrX92e3S2zU0OILQEe3BbPuxi2mGWPCm3+kiA2FndPs7swJianoKQo1VnWxfjqigsY&#10;0zN4y/JPx412WbdoxfFjTFSLUi8pOWwcG2jaVvXtXUmL3uj+SRuTD8vswINBdhR062lscu/E8CaL&#10;dsZRMCuaNJS/dDIw8X8BRa5Q181UIM/jlVNICS5deI2j7AxT1MEMrP8MPOdnKJRZ/RvwjCiVvUsz&#10;2Grn8XfVr1aoKf/iwKQ7W7Dz/ancbrGGhq44d34gearf7gv8+ow3P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Hzo&#10;pr7XAQAADg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C0521E" wp14:editId="471B1BC5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2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57367" id="Gerade Verbindung 4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052A5B" wp14:editId="3F36E470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3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EAE88" id="Gerade Verbindung 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E66E6F" wp14:editId="1E2778AF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384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4ABC" id="Gerade Verbindung 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4D9BAD" wp14:editId="1B5A2E57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5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7CA5" id="Gerade Verbindung 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B0880F" wp14:editId="28609A17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6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0202" id="Gerade Verbindung 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043AE6" wp14:editId="46545B87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7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5BEB" id="Gerade Verbindung 3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4818F2" wp14:editId="41F1B9A8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8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06999" id="Gerade Verbindung 3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W/2AEAAA4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6C2F48" wp14:editId="5E5EC169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9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46204" id="Gerade Verbindung 3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2EB47B" wp14:editId="3ECEBCA2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90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3224" id="Gerade Verbindung 3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2766B3" wp14:editId="2E9B9E52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91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67517" id="Gerade Verbindung 3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157998" wp14:editId="09E692D7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2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A42DD" id="Gerade Verbindung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9BF4AE" wp14:editId="1306A85B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3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7B1FE" id="Gerade Verbindung 3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756954" wp14:editId="10566CD2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4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5B44E" id="Gerade Verbindung 2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997BB2" wp14:editId="412B44FA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395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A9097" id="Gerade Verbindung 2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01FCCB" wp14:editId="4B4BC6A5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396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6F3D4" id="Gerade Verbindung 2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</w:p>
    <w:p w:rsidR="00623BC5" w:rsidRPr="007F7F96" w:rsidRDefault="007374A2" w:rsidP="007F7F96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9839325" cy="4383499"/>
            <wp:effectExtent l="0" t="0" r="0" b="0"/>
            <wp:wrapNone/>
            <wp:docPr id="398" name="Grafik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3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D76AEB5" wp14:editId="3D1933DD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6469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v12po4QAAAAwBAAAPAAAAAAAAAAAAAAAAADEEAABkcnMvZG93bnJldi54bWxQSwUGAAAAAAQA&#10;BADzAAAAPwUAAAAA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0AE78486" wp14:editId="6ED3B6FC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4CC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B1FC520" wp14:editId="1CDA45E7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7D2A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CB86A42" wp14:editId="49D160C9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CE564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07ACDC6" wp14:editId="0234D4BD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C84A4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FD205CB" wp14:editId="77350562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B5BFE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81C80E1" wp14:editId="0889106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7676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D462E83" wp14:editId="5872FFD3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806D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ECD303F" wp14:editId="30C0BEA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3936D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D5DBC84" wp14:editId="4015FD3A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DE69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6A07BDB" wp14:editId="75BC359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181B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0616C3A" wp14:editId="4481BCB8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1437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031BBE8" wp14:editId="4F027DAF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1BB59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D9C8A93" wp14:editId="697D07BC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5B96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C9EAB6F" wp14:editId="6E23AFFE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1ADCC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A23880D" wp14:editId="70274066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D9EDE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CDE758D" wp14:editId="6D507CA9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E4D1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CB4273" wp14:editId="67C1148F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66C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53EA988" wp14:editId="7FFAC2B5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029A0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0CA725" wp14:editId="4A7506FD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77A54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699FBDE" wp14:editId="5C6032F6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50DF1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A2"/>
    <w:rsid w:val="00101D34"/>
    <w:rsid w:val="0012429C"/>
    <w:rsid w:val="00154628"/>
    <w:rsid w:val="0025270C"/>
    <w:rsid w:val="002822E6"/>
    <w:rsid w:val="002C5EC3"/>
    <w:rsid w:val="00351933"/>
    <w:rsid w:val="00415C80"/>
    <w:rsid w:val="0052680E"/>
    <w:rsid w:val="005E693D"/>
    <w:rsid w:val="005F4507"/>
    <w:rsid w:val="00623BC5"/>
    <w:rsid w:val="006C2DF9"/>
    <w:rsid w:val="006D0C96"/>
    <w:rsid w:val="0070225C"/>
    <w:rsid w:val="007374A2"/>
    <w:rsid w:val="007F7F96"/>
    <w:rsid w:val="009A7877"/>
    <w:rsid w:val="00B323E7"/>
    <w:rsid w:val="00BB2A5C"/>
    <w:rsid w:val="00C419A1"/>
    <w:rsid w:val="00C45424"/>
    <w:rsid w:val="00D2306B"/>
    <w:rsid w:val="00D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A978"/>
  <w15:docId w15:val="{159E0B9E-93A6-4BC7-A57E-B5D1E67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%20Edlinger\Documents\Schule\2AHEL_16-17\FTKL\Vorlagen\Rahmen%20A4%20qu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Rahmen A4 quer.dotx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Edlinger</dc:creator>
  <cp:lastModifiedBy>Simon Gruber</cp:lastModifiedBy>
  <cp:revision>2</cp:revision>
  <cp:lastPrinted>2012-11-27T18:48:00Z</cp:lastPrinted>
  <dcterms:created xsi:type="dcterms:W3CDTF">2017-11-10T08:41:00Z</dcterms:created>
  <dcterms:modified xsi:type="dcterms:W3CDTF">2018-02-02T09:44:00Z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