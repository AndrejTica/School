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28" w:type="dxa"/>
        <w:tblBorders>
          <w:top w:val="single" w:sz="18" w:space="0" w:color="auto"/>
          <w:right w:val="single" w:sz="6" w:space="0" w:color="auto"/>
          <w:insideH w:val="single" w:sz="18" w:space="0" w:color="auto"/>
          <w:insideV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56"/>
        <w:gridCol w:w="282"/>
        <w:gridCol w:w="2537"/>
        <w:gridCol w:w="1748"/>
        <w:gridCol w:w="1692"/>
        <w:gridCol w:w="1713"/>
      </w:tblGrid>
      <w:tr w:rsidR="00CE294F">
        <w:trPr>
          <w:trHeight w:hRule="exact" w:val="980"/>
        </w:trPr>
        <w:tc>
          <w:tcPr>
            <w:tcW w:w="2552" w:type="dxa"/>
            <w:gridSpan w:val="2"/>
          </w:tcPr>
          <w:p w:rsidR="00CE294F" w:rsidRDefault="00CE294F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Abgabetermin:</w:t>
            </w:r>
          </w:p>
          <w:p w:rsidR="00CE294F" w:rsidRPr="00CE294F" w:rsidRDefault="00CE294F" w:rsidP="00CE294F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  <w:sz w:val="32"/>
                <w:szCs w:val="32"/>
              </w:rPr>
            </w:pPr>
          </w:p>
        </w:tc>
        <w:tc>
          <w:tcPr>
            <w:tcW w:w="2551" w:type="dxa"/>
          </w:tcPr>
          <w:p w:rsidR="00CE294F" w:rsidRDefault="00CE294F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Abgabe:</w:t>
            </w:r>
          </w:p>
          <w:p w:rsidR="00CE294F" w:rsidRDefault="00CE294F" w:rsidP="00CE294F">
            <w:pPr>
              <w:framePr w:hSpace="142" w:wrap="around" w:vAnchor="page" w:hAnchor="page" w:x="1130" w:y="12178"/>
              <w:spacing w:before="60" w:after="60"/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1758" w:type="dxa"/>
          </w:tcPr>
          <w:p w:rsidR="00CE294F" w:rsidRDefault="00CE294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Note:</w:t>
            </w:r>
          </w:p>
          <w:p w:rsidR="00CE294F" w:rsidRPr="00D14BBE" w:rsidRDefault="00CE294F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</w:rPr>
            </w:pPr>
          </w:p>
        </w:tc>
        <w:tc>
          <w:tcPr>
            <w:tcW w:w="3424" w:type="dxa"/>
            <w:gridSpan w:val="2"/>
          </w:tcPr>
          <w:p w:rsidR="00CE294F" w:rsidRDefault="00CE294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Signum:</w:t>
            </w:r>
          </w:p>
          <w:p w:rsidR="00CE294F" w:rsidRDefault="00CE294F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</w:rPr>
            </w:pPr>
          </w:p>
        </w:tc>
      </w:tr>
      <w:tr w:rsidR="00D14BBE">
        <w:trPr>
          <w:trHeight w:hRule="exact" w:val="980"/>
        </w:trPr>
        <w:tc>
          <w:tcPr>
            <w:tcW w:w="6826" w:type="dxa"/>
            <w:gridSpan w:val="4"/>
          </w:tcPr>
          <w:p w:rsidR="00D14BBE" w:rsidRPr="00120A60" w:rsidRDefault="00D14BBE" w:rsidP="00CE294F">
            <w:pPr>
              <w:framePr w:hSpace="142" w:wrap="around" w:vAnchor="page" w:hAnchor="page" w:x="1130" w:y="12178"/>
              <w:spacing w:before="60" w:after="60"/>
              <w:ind w:left="57"/>
              <w:rPr>
                <w:rFonts w:ascii="Arial" w:hAnsi="Arial"/>
                <w:lang w:val="en-GB"/>
              </w:rPr>
            </w:pPr>
            <w:r w:rsidRPr="00120A60">
              <w:rPr>
                <w:rFonts w:ascii="Arial" w:hAnsi="Arial"/>
                <w:lang w:val="en-GB"/>
              </w:rPr>
              <w:t>Name:</w:t>
            </w:r>
          </w:p>
          <w:p w:rsidR="00D14BBE" w:rsidRPr="00120A60" w:rsidRDefault="009E0148" w:rsidP="0036304B">
            <w:pPr>
              <w:framePr w:hSpace="142" w:wrap="around" w:vAnchor="page" w:hAnchor="page" w:x="1130" w:y="12178"/>
              <w:spacing w:after="60"/>
              <w:ind w:left="57"/>
              <w:jc w:val="center"/>
              <w:rPr>
                <w:rFonts w:ascii="Arial" w:hAnsi="Arial"/>
                <w:sz w:val="40"/>
                <w:szCs w:val="40"/>
                <w:lang w:val="en-GB"/>
              </w:rPr>
            </w:pPr>
            <w:r>
              <w:rPr>
                <w:rFonts w:ascii="Arial" w:hAnsi="Arial"/>
                <w:sz w:val="40"/>
                <w:szCs w:val="40"/>
                <w:lang w:val="en-GB"/>
              </w:rPr>
              <w:t>Andrej Tica, Michael Cao</w:t>
            </w:r>
            <w:bookmarkStart w:id="0" w:name="_GoBack"/>
            <w:bookmarkEnd w:id="0"/>
          </w:p>
        </w:tc>
        <w:tc>
          <w:tcPr>
            <w:tcW w:w="1701" w:type="dxa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 w:rsidRPr="00D14BBE">
              <w:rPr>
                <w:rFonts w:ascii="Arial" w:hAnsi="Arial"/>
              </w:rPr>
              <w:t>Jahrgang:</w:t>
            </w:r>
          </w:p>
          <w:p w:rsidR="00D14BBE" w:rsidRPr="00D14BBE" w:rsidRDefault="00120A60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3AHEL</w:t>
            </w:r>
          </w:p>
        </w:tc>
        <w:tc>
          <w:tcPr>
            <w:tcW w:w="1701" w:type="dxa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Katalog-Nr.:</w:t>
            </w:r>
          </w:p>
          <w:p w:rsidR="00D14BBE" w:rsidRPr="00D14BBE" w:rsidRDefault="00120A60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sz w:val="40"/>
                <w:szCs w:val="40"/>
              </w:rPr>
              <w:t>4</w:t>
            </w:r>
          </w:p>
        </w:tc>
      </w:tr>
      <w:tr w:rsidR="00D14BBE">
        <w:trPr>
          <w:cantSplit/>
          <w:trHeight w:val="969"/>
        </w:trPr>
        <w:tc>
          <w:tcPr>
            <w:tcW w:w="6826" w:type="dxa"/>
            <w:gridSpan w:val="4"/>
          </w:tcPr>
          <w:p w:rsidR="00D14BBE" w:rsidRDefault="00D14BBE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Benennung:</w:t>
            </w:r>
          </w:p>
          <w:p w:rsidR="00D14BBE" w:rsidRPr="00CE294F" w:rsidRDefault="00636A47" w:rsidP="00AB0196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 w:rsidRPr="00636A47">
              <w:rPr>
                <w:rFonts w:ascii="Arial" w:hAnsi="Arial"/>
                <w:sz w:val="40"/>
                <w:szCs w:val="40"/>
              </w:rPr>
              <w:t>Jump-at-2-Code-Zähler</w:t>
            </w:r>
          </w:p>
        </w:tc>
        <w:tc>
          <w:tcPr>
            <w:tcW w:w="3402" w:type="dxa"/>
            <w:gridSpan w:val="2"/>
          </w:tcPr>
          <w:p w:rsidR="00D14BBE" w:rsidRDefault="0036304B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Dateiname:</w:t>
            </w:r>
          </w:p>
          <w:p w:rsidR="00CE294F" w:rsidRPr="0036304B" w:rsidRDefault="00120A60" w:rsidP="0036304B">
            <w:pPr>
              <w:framePr w:hSpace="142" w:wrap="around" w:vAnchor="page" w:hAnchor="page" w:x="1130" w:y="12178"/>
              <w:spacing w:before="200"/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>Deckblatt</w:t>
            </w:r>
          </w:p>
        </w:tc>
      </w:tr>
      <w:tr w:rsidR="00D14BBE">
        <w:trPr>
          <w:cantSplit/>
          <w:trHeight w:val="1096"/>
        </w:trPr>
        <w:tc>
          <w:tcPr>
            <w:tcW w:w="2268" w:type="dxa"/>
          </w:tcPr>
          <w:p w:rsidR="00D14BBE" w:rsidRPr="00D14BBE" w:rsidRDefault="0036304B" w:rsidP="0036304B">
            <w:pPr>
              <w:framePr w:hSpace="142" w:wrap="around" w:vAnchor="page" w:hAnchor="page" w:x="1130" w:y="12178"/>
              <w:spacing w:before="60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 xml:space="preserve"> </w:t>
            </w:r>
          </w:p>
        </w:tc>
        <w:tc>
          <w:tcPr>
            <w:tcW w:w="4558" w:type="dxa"/>
            <w:gridSpan w:val="3"/>
          </w:tcPr>
          <w:p w:rsidR="00CE294F" w:rsidRPr="00CE294F" w:rsidRDefault="00417AAA" w:rsidP="00CE294F">
            <w:pPr>
              <w:framePr w:hSpace="142" w:wrap="around" w:vAnchor="page" w:hAnchor="page" w:x="1130" w:y="12178"/>
              <w:spacing w:before="60"/>
              <w:ind w:left="57"/>
              <w:jc w:val="center"/>
              <w:rPr>
                <w:rFonts w:ascii="Arial" w:hAnsi="Arial"/>
                <w:sz w:val="40"/>
                <w:szCs w:val="40"/>
              </w:rPr>
            </w:pPr>
            <w:r>
              <w:rPr>
                <w:rFonts w:ascii="Arial" w:hAnsi="Arial"/>
                <w:noProof/>
                <w:sz w:val="40"/>
                <w:szCs w:val="40"/>
                <w:lang w:val="de-AT" w:eastAsia="de-AT"/>
              </w:rPr>
              <w:drawing>
                <wp:anchor distT="0" distB="0" distL="114300" distR="114300" simplePos="0" relativeHeight="251657216" behindDoc="0" locked="0" layoutInCell="0" allowOverlap="1">
                  <wp:simplePos x="0" y="0"/>
                  <wp:positionH relativeFrom="column">
                    <wp:posOffset>262255</wp:posOffset>
                  </wp:positionH>
                  <wp:positionV relativeFrom="paragraph">
                    <wp:posOffset>7931785</wp:posOffset>
                  </wp:positionV>
                  <wp:extent cx="1261110" cy="490220"/>
                  <wp:effectExtent l="0" t="0" r="0" b="5080"/>
                  <wp:wrapNone/>
                  <wp:docPr id="6" name="Bild 6" descr="htl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l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1110" cy="49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E294F" w:rsidRPr="00CE294F">
              <w:rPr>
                <w:rFonts w:ascii="Arial" w:hAnsi="Arial"/>
                <w:sz w:val="40"/>
                <w:szCs w:val="40"/>
              </w:rPr>
              <w:t>Fertigungstechnik und</w:t>
            </w:r>
          </w:p>
          <w:p w:rsidR="00D14BBE" w:rsidRPr="00CE294F" w:rsidRDefault="00CE294F" w:rsidP="00CE294F">
            <w:pPr>
              <w:framePr w:hSpace="142" w:wrap="around" w:vAnchor="page" w:hAnchor="page" w:x="1130" w:y="12178"/>
              <w:spacing w:before="60"/>
              <w:jc w:val="center"/>
              <w:rPr>
                <w:rFonts w:ascii="Arial" w:hAnsi="Arial"/>
                <w:sz w:val="32"/>
                <w:szCs w:val="32"/>
              </w:rPr>
            </w:pPr>
            <w:r w:rsidRPr="00CE294F">
              <w:rPr>
                <w:rFonts w:ascii="Arial" w:hAnsi="Arial"/>
                <w:sz w:val="40"/>
                <w:szCs w:val="40"/>
              </w:rPr>
              <w:t>Konstruktionslehre</w:t>
            </w:r>
          </w:p>
        </w:tc>
        <w:tc>
          <w:tcPr>
            <w:tcW w:w="3402" w:type="dxa"/>
            <w:gridSpan w:val="2"/>
          </w:tcPr>
          <w:p w:rsidR="00D14BBE" w:rsidRPr="00CE294F" w:rsidRDefault="00CE294F" w:rsidP="00CE294F">
            <w:pPr>
              <w:framePr w:hSpace="142" w:wrap="around" w:vAnchor="page" w:hAnchor="page" w:x="1130" w:y="12178"/>
              <w:spacing w:before="60"/>
              <w:ind w:left="57"/>
              <w:rPr>
                <w:rFonts w:ascii="Arial" w:hAnsi="Arial"/>
              </w:rPr>
            </w:pPr>
            <w:r w:rsidRPr="00CE294F">
              <w:rPr>
                <w:rFonts w:ascii="Arial" w:hAnsi="Arial"/>
              </w:rPr>
              <w:t>Abteilung:</w:t>
            </w:r>
          </w:p>
          <w:p w:rsidR="00CE294F" w:rsidRPr="00CE294F" w:rsidRDefault="00CE294F" w:rsidP="00CE294F">
            <w:pPr>
              <w:framePr w:hSpace="142" w:wrap="around" w:vAnchor="page" w:hAnchor="page" w:x="1130" w:y="12178"/>
              <w:jc w:val="center"/>
              <w:rPr>
                <w:rFonts w:ascii="Arial" w:hAnsi="Arial"/>
                <w:caps/>
                <w:sz w:val="48"/>
                <w:szCs w:val="48"/>
              </w:rPr>
            </w:pPr>
            <w:r w:rsidRPr="00CE294F">
              <w:rPr>
                <w:rFonts w:ascii="Arial" w:hAnsi="Arial"/>
                <w:caps/>
                <w:sz w:val="48"/>
                <w:szCs w:val="48"/>
              </w:rPr>
              <w:t>Elektronik</w:t>
            </w:r>
          </w:p>
        </w:tc>
      </w:tr>
    </w:tbl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4536"/>
        <w:gridCol w:w="1134"/>
        <w:gridCol w:w="851"/>
        <w:gridCol w:w="567"/>
        <w:gridCol w:w="1134"/>
        <w:gridCol w:w="851"/>
        <w:gridCol w:w="567"/>
      </w:tblGrid>
      <w:tr w:rsidR="001E788E">
        <w:trPr>
          <w:trHeight w:hRule="exact" w:val="500"/>
        </w:trPr>
        <w:tc>
          <w:tcPr>
            <w:tcW w:w="567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Nr</w:t>
            </w:r>
          </w:p>
        </w:tc>
        <w:tc>
          <w:tcPr>
            <w:tcW w:w="4536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Art der Unterlage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Termin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Abgabe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Termin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Abgabe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:rsidR="001E788E" w:rsidRDefault="001E788E" w:rsidP="008C5F0F">
            <w:pPr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Note</w:t>
            </w: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top w:val="nil"/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536" w:type="dxa"/>
            <w:tcBorders>
              <w:top w:val="nil"/>
              <w:left w:val="nil"/>
              <w:right w:val="single" w:sz="12" w:space="0" w:color="auto"/>
            </w:tcBorders>
          </w:tcPr>
          <w:p w:rsidR="001E788E" w:rsidRDefault="00A11B17" w:rsidP="008C5F0F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Kurzbeschreibung / Blockschaltbild</w:t>
            </w:r>
          </w:p>
        </w:tc>
        <w:tc>
          <w:tcPr>
            <w:tcW w:w="1134" w:type="dxa"/>
            <w:tcBorders>
              <w:top w:val="nil"/>
              <w:left w:val="single" w:sz="12" w:space="0" w:color="auto"/>
            </w:tcBorders>
          </w:tcPr>
          <w:p w:rsidR="001E788E" w:rsidRDefault="00A11B17" w:rsidP="008C5F0F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29.09.17</w:t>
            </w:r>
          </w:p>
        </w:tc>
        <w:tc>
          <w:tcPr>
            <w:tcW w:w="851" w:type="dxa"/>
            <w:tcBorders>
              <w:top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nil"/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nil"/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A11B17" w:rsidP="008C5F0F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Entwurf / Simulation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A11B17" w:rsidP="008C5F0F">
            <w:pPr>
              <w:spacing w:before="120"/>
              <w:ind w:left="170"/>
              <w:rPr>
                <w:rFonts w:ascii="Arial" w:hAnsi="Arial"/>
              </w:rPr>
            </w:pPr>
            <w:r>
              <w:rPr>
                <w:rFonts w:ascii="Arial" w:hAnsi="Arial"/>
              </w:rPr>
              <w:t>03.11.17</w:t>
            </w: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4536" w:type="dxa"/>
            <w:tcBorders>
              <w:left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bottom w:val="nil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4536" w:type="dxa"/>
            <w:tcBorders>
              <w:left w:val="nil"/>
              <w:bottom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nil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nil"/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  <w:tr w:rsidR="001E788E">
        <w:trPr>
          <w:trHeight w:hRule="exact" w:val="500"/>
        </w:trPr>
        <w:tc>
          <w:tcPr>
            <w:tcW w:w="567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E788E" w:rsidRDefault="001E788E" w:rsidP="006314FB">
            <w:pPr>
              <w:spacing w:before="120"/>
              <w:ind w:left="17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4536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bottom w:val="single" w:sz="12" w:space="0" w:color="auto"/>
              <w:right w:val="nil"/>
            </w:tcBorders>
          </w:tcPr>
          <w:p w:rsidR="001E788E" w:rsidRDefault="001E788E" w:rsidP="008C5F0F">
            <w:pPr>
              <w:spacing w:before="120"/>
              <w:ind w:left="170"/>
              <w:rPr>
                <w:rFonts w:ascii="Arial" w:hAnsi="Arial"/>
              </w:rPr>
            </w:pPr>
          </w:p>
        </w:tc>
      </w:tr>
    </w:tbl>
    <w:p w:rsidR="00CE294F" w:rsidRPr="008C5F0F" w:rsidRDefault="00CE294F" w:rsidP="001E788E">
      <w:pPr>
        <w:jc w:val="center"/>
        <w:rPr>
          <w:rFonts w:ascii="Arial" w:hAnsi="Arial" w:cs="Arial"/>
        </w:rPr>
      </w:pPr>
    </w:p>
    <w:p w:rsidR="001E788E" w:rsidRPr="008C5F0F" w:rsidRDefault="001E788E" w:rsidP="001E788E">
      <w:pPr>
        <w:jc w:val="center"/>
        <w:rPr>
          <w:rFonts w:ascii="Arial" w:hAnsi="Arial" w:cs="Arial"/>
        </w:rPr>
      </w:pPr>
    </w:p>
    <w:p w:rsidR="001E788E" w:rsidRDefault="001E788E" w:rsidP="001E788E">
      <w:pPr>
        <w:jc w:val="center"/>
        <w:rPr>
          <w:rFonts w:ascii="Arial" w:hAnsi="Arial" w:cs="Arial"/>
        </w:rPr>
      </w:pPr>
    </w:p>
    <w:p w:rsidR="008C5F0F" w:rsidRDefault="008C5F0F" w:rsidP="001E788E">
      <w:pPr>
        <w:jc w:val="center"/>
        <w:rPr>
          <w:rFonts w:ascii="Arial" w:hAnsi="Arial" w:cs="Arial"/>
        </w:rPr>
      </w:pPr>
    </w:p>
    <w:p w:rsidR="008C5F0F" w:rsidRDefault="008C5F0F" w:rsidP="001E788E">
      <w:pPr>
        <w:jc w:val="center"/>
        <w:rPr>
          <w:rFonts w:ascii="Arial" w:hAnsi="Arial" w:cs="Arial"/>
        </w:rPr>
      </w:pPr>
    </w:p>
    <w:p w:rsidR="008C5F0F" w:rsidRPr="008C5F0F" w:rsidRDefault="008C5F0F" w:rsidP="001E788E">
      <w:pPr>
        <w:jc w:val="center"/>
        <w:rPr>
          <w:rFonts w:ascii="Arial" w:hAnsi="Arial" w:cs="Arial"/>
        </w:rPr>
      </w:pPr>
    </w:p>
    <w:p w:rsidR="001E788E" w:rsidRPr="008C5F0F" w:rsidRDefault="001E788E" w:rsidP="001E788E">
      <w:pPr>
        <w:jc w:val="center"/>
        <w:rPr>
          <w:rFonts w:ascii="Arial" w:hAnsi="Arial" w:cs="Arial"/>
        </w:rPr>
      </w:pPr>
    </w:p>
    <w:p w:rsidR="001E788E" w:rsidRPr="008C5F0F" w:rsidRDefault="00417AAA" w:rsidP="001E788E">
      <w:pPr>
        <w:jc w:val="center"/>
        <w:rPr>
          <w:rFonts w:ascii="Arial" w:hAnsi="Arial" w:cs="Arial"/>
          <w:sz w:val="144"/>
          <w:szCs w:val="144"/>
        </w:rPr>
      </w:pPr>
      <w:r>
        <w:rPr>
          <w:rFonts w:ascii="Arial" w:hAnsi="Arial"/>
          <w:noProof/>
          <w:sz w:val="28"/>
          <w:szCs w:val="28"/>
          <w:lang w:val="de-AT" w:eastAsia="de-AT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51435</wp:posOffset>
            </wp:positionH>
            <wp:positionV relativeFrom="line">
              <wp:posOffset>4234180</wp:posOffset>
            </wp:positionV>
            <wp:extent cx="1306830" cy="442595"/>
            <wp:effectExtent l="0" t="0" r="7620" b="0"/>
            <wp:wrapNone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L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44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0A60">
        <w:rPr>
          <w:rFonts w:ascii="Arial" w:hAnsi="Arial" w:cs="Arial"/>
          <w:sz w:val="144"/>
          <w:szCs w:val="144"/>
        </w:rPr>
        <w:t>Zähler-J@2</w:t>
      </w:r>
    </w:p>
    <w:sectPr w:rsidR="001E788E" w:rsidRPr="008C5F0F">
      <w:pgSz w:w="11907" w:h="16840" w:code="9"/>
      <w:pgMar w:top="567" w:right="567" w:bottom="567" w:left="1134" w:header="737" w:footer="851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5961" w:rsidRDefault="004D5961">
      <w:r>
        <w:separator/>
      </w:r>
    </w:p>
  </w:endnote>
  <w:endnote w:type="continuationSeparator" w:id="0">
    <w:p w:rsidR="004D5961" w:rsidRDefault="004D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mod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5961" w:rsidRDefault="004D5961">
      <w:r>
        <w:separator/>
      </w:r>
    </w:p>
  </w:footnote>
  <w:footnote w:type="continuationSeparator" w:id="0">
    <w:p w:rsidR="004D5961" w:rsidRDefault="004D59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8"/>
  <w:drawingGridVerticalSpacing w:val="28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A60"/>
    <w:rsid w:val="000B14F0"/>
    <w:rsid w:val="00120A60"/>
    <w:rsid w:val="001E788E"/>
    <w:rsid w:val="0036304B"/>
    <w:rsid w:val="003B7CF2"/>
    <w:rsid w:val="00417AAA"/>
    <w:rsid w:val="004D5961"/>
    <w:rsid w:val="006314FB"/>
    <w:rsid w:val="00636A47"/>
    <w:rsid w:val="00685A8A"/>
    <w:rsid w:val="006C3211"/>
    <w:rsid w:val="006D7ED0"/>
    <w:rsid w:val="00823322"/>
    <w:rsid w:val="00845A61"/>
    <w:rsid w:val="008C5F0F"/>
    <w:rsid w:val="00940310"/>
    <w:rsid w:val="009E0148"/>
    <w:rsid w:val="00A0540B"/>
    <w:rsid w:val="00A11B17"/>
    <w:rsid w:val="00A756A3"/>
    <w:rsid w:val="00AB0196"/>
    <w:rsid w:val="00CA422F"/>
    <w:rsid w:val="00CE294F"/>
    <w:rsid w:val="00D14BBE"/>
    <w:rsid w:val="00D30BB6"/>
    <w:rsid w:val="00D72149"/>
    <w:rsid w:val="00FC32F2"/>
    <w:rsid w:val="00FE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C5469B"/>
  <w15:docId w15:val="{E7362434-B709-40DC-853C-5E1B1A57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  <w:rPr>
      <w:rFonts w:ascii="Euromode" w:hAnsi="Euromode"/>
      <w:sz w:val="24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%20Edlinger\Documents\Schule\3AHEL_17-18\FTKU\Z&#228;hler\HWE_Terminplan_201307313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D0449CD2EB9946AE3B5436F717E5A2" ma:contentTypeVersion="4" ma:contentTypeDescription="Ein neues Dokument erstellen." ma:contentTypeScope="" ma:versionID="be8ed90b608ff0925bef7c5f1351b2f1">
  <xsd:schema xmlns:xsd="http://www.w3.org/2001/XMLSchema" xmlns:xs="http://www.w3.org/2001/XMLSchema" xmlns:p="http://schemas.microsoft.com/office/2006/metadata/properties" xmlns:ns2="6347c43a-aa16-4ea5-83fa-497090cd12d7" xmlns:ns3="a8ac04c8-77f8-4eb1-b69e-504ebed46275" targetNamespace="http://schemas.microsoft.com/office/2006/metadata/properties" ma:root="true" ma:fieldsID="9e0a446baf9b13e6a3c2f37cc864b119" ns2:_="" ns3:_="">
    <xsd:import namespace="6347c43a-aa16-4ea5-83fa-497090cd12d7"/>
    <xsd:import namespace="a8ac04c8-77f8-4eb1-b69e-504ebed4627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47c43a-aa16-4ea5-83fa-497090cd12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ac04c8-77f8-4eb1-b69e-504ebed462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ECE216-66D3-4140-822C-D6C1AC6BD8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63441F-BA71-4ADF-A2DC-3EDF966E054D}">
  <ds:schemaRefs>
    <ds:schemaRef ds:uri="http://schemas.microsoft.com/office/2006/documentManagement/types"/>
    <ds:schemaRef ds:uri="http://purl.org/dc/elements/1.1/"/>
    <ds:schemaRef ds:uri="a8ac04c8-77f8-4eb1-b69e-504ebed46275"/>
    <ds:schemaRef ds:uri="http://purl.org/dc/dcmitype/"/>
    <ds:schemaRef ds:uri="6347c43a-aa16-4ea5-83fa-497090cd12d7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834BA76-B104-43AF-91B8-3BFF435005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47c43a-aa16-4ea5-83fa-497090cd12d7"/>
    <ds:schemaRef ds:uri="a8ac04c8-77f8-4eb1-b69e-504ebed462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HWE_Terminplan_201307313.dotx</Template>
  <TotalTime>1</TotalTime>
  <Pages>1</Pages>
  <Words>53</Words>
  <Characters>445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Klasse:</vt:lpstr>
      <vt:lpstr>Klasse:</vt:lpstr>
    </vt:vector>
  </TitlesOfParts>
  <Company>Privat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Klasse:</dc:title>
  <dc:creator>Marcus Edlinger</dc:creator>
  <cp:lastModifiedBy>Simon Gruber</cp:lastModifiedBy>
  <cp:revision>9</cp:revision>
  <cp:lastPrinted>2004-09-20T19:14:00Z</cp:lastPrinted>
  <dcterms:created xsi:type="dcterms:W3CDTF">2017-10-06T07:43:00Z</dcterms:created>
  <dcterms:modified xsi:type="dcterms:W3CDTF">2018-02-02T09:47:00Z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0x01010025D0449CD2EB9946AE3B5436F717E5A2</vt:lpwstr>
  </property>
</Properties>
</file>