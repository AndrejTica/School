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28" w:type="dxa"/>
        <w:jc w:val="center"/>
        <w:tblBorders>
          <w:top w:val="single" w:sz="18" w:space="0" w:color="auto"/>
          <w:right w:val="single" w:sz="6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6"/>
        <w:gridCol w:w="282"/>
        <w:gridCol w:w="2537"/>
        <w:gridCol w:w="1748"/>
        <w:gridCol w:w="1702"/>
        <w:gridCol w:w="1703"/>
      </w:tblGrid>
      <w:tr w:rsidR="002E14C8" w:rsidTr="00E37EED">
        <w:trPr>
          <w:trHeight w:hRule="exact" w:val="980"/>
          <w:jc w:val="center"/>
        </w:trPr>
        <w:tc>
          <w:tcPr>
            <w:tcW w:w="2538" w:type="dxa"/>
            <w:gridSpan w:val="2"/>
          </w:tcPr>
          <w:p w:rsidR="002E14C8" w:rsidRDefault="002E14C8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Abgabetermin:</w:t>
            </w:r>
          </w:p>
          <w:p w:rsidR="002E14C8" w:rsidRPr="00CE294F" w:rsidRDefault="00960EC1" w:rsidP="003D5B0F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19</w:t>
            </w:r>
            <w:r w:rsidR="002E14C8">
              <w:rPr>
                <w:rFonts w:ascii="Arial" w:hAnsi="Arial"/>
                <w:sz w:val="32"/>
                <w:szCs w:val="32"/>
              </w:rPr>
              <w:t>.06.</w:t>
            </w:r>
            <w:r>
              <w:rPr>
                <w:rFonts w:ascii="Arial" w:hAnsi="Arial"/>
                <w:sz w:val="32"/>
                <w:szCs w:val="32"/>
              </w:rPr>
              <w:t>2018</w:t>
            </w:r>
          </w:p>
        </w:tc>
        <w:tc>
          <w:tcPr>
            <w:tcW w:w="2537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Abgabe:</w:t>
            </w:r>
          </w:p>
          <w:p w:rsidR="002E14C8" w:rsidRPr="008B4114" w:rsidRDefault="002E14C8" w:rsidP="00CE294F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48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Note:</w:t>
            </w:r>
          </w:p>
          <w:p w:rsidR="002E14C8" w:rsidRPr="008B4114" w:rsidRDefault="002E14C8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2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Betreuer:</w:t>
            </w:r>
          </w:p>
          <w:p w:rsidR="002E14C8" w:rsidRPr="008B4114" w:rsidRDefault="00D628F6" w:rsidP="002E14C8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SraR</w:t>
            </w:r>
            <w:r w:rsidR="003D5B0F">
              <w:rPr>
                <w:rFonts w:ascii="Arial" w:hAnsi="Arial"/>
                <w:sz w:val="32"/>
                <w:szCs w:val="32"/>
              </w:rPr>
              <w:t>/StrH</w:t>
            </w:r>
          </w:p>
        </w:tc>
        <w:tc>
          <w:tcPr>
            <w:tcW w:w="1703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Signum:</w:t>
            </w:r>
          </w:p>
          <w:p w:rsidR="008B4114" w:rsidRPr="008B4114" w:rsidRDefault="008B4114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  <w:tr w:rsidR="00D14BBE" w:rsidTr="008B4114">
        <w:trPr>
          <w:trHeight w:hRule="exact" w:val="980"/>
          <w:jc w:val="center"/>
        </w:trPr>
        <w:tc>
          <w:tcPr>
            <w:tcW w:w="6823" w:type="dxa"/>
            <w:gridSpan w:val="4"/>
          </w:tcPr>
          <w:p w:rsidR="00D14BBE" w:rsidRDefault="00D14BBE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Name:</w:t>
            </w:r>
          </w:p>
          <w:p w:rsidR="00D14BBE" w:rsidRPr="00E37EED" w:rsidRDefault="00B73D57" w:rsidP="00B73D57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Max Mustermann</w:t>
            </w:r>
            <w:r w:rsidR="002E14C8" w:rsidRPr="00E37EED">
              <w:rPr>
                <w:rFonts w:ascii="Arial" w:hAnsi="Arial"/>
                <w:sz w:val="32"/>
                <w:szCs w:val="32"/>
              </w:rPr>
              <w:t xml:space="preserve">, </w:t>
            </w:r>
            <w:r>
              <w:rPr>
                <w:rFonts w:ascii="Arial" w:hAnsi="Arial"/>
                <w:sz w:val="32"/>
                <w:szCs w:val="32"/>
              </w:rPr>
              <w:t xml:space="preserve">Ilse </w:t>
            </w:r>
            <w:r w:rsidR="00ED20F4">
              <w:rPr>
                <w:rFonts w:ascii="Arial" w:hAnsi="Arial"/>
                <w:sz w:val="32"/>
                <w:szCs w:val="32"/>
              </w:rPr>
              <w:t>Eh</w:t>
            </w:r>
            <w:r>
              <w:rPr>
                <w:rFonts w:ascii="Arial" w:hAnsi="Arial"/>
                <w:sz w:val="32"/>
                <w:szCs w:val="32"/>
              </w:rPr>
              <w:t>klar</w:t>
            </w:r>
          </w:p>
        </w:tc>
        <w:tc>
          <w:tcPr>
            <w:tcW w:w="1701" w:type="dxa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 w:rsidRPr="00D14BBE">
              <w:rPr>
                <w:rFonts w:ascii="Arial" w:hAnsi="Arial"/>
              </w:rPr>
              <w:t>Jahrgang:</w:t>
            </w:r>
          </w:p>
          <w:p w:rsidR="00D14BBE" w:rsidRPr="00D14BBE" w:rsidRDefault="00CE294F" w:rsidP="007E67D4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2</w:t>
            </w:r>
            <w:r w:rsidR="00D628F6">
              <w:rPr>
                <w:rFonts w:ascii="Arial" w:hAnsi="Arial"/>
                <w:sz w:val="40"/>
                <w:szCs w:val="40"/>
              </w:rPr>
              <w:t>AHBG</w:t>
            </w:r>
          </w:p>
        </w:tc>
        <w:tc>
          <w:tcPr>
            <w:tcW w:w="1701" w:type="dxa"/>
          </w:tcPr>
          <w:p w:rsidR="00D14BBE" w:rsidRDefault="003D5B0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Schuljahr:</w:t>
            </w:r>
          </w:p>
          <w:p w:rsidR="00D14BBE" w:rsidRPr="00D14BBE" w:rsidRDefault="003D5B0F" w:rsidP="00B23D7C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201</w:t>
            </w:r>
            <w:r w:rsidR="00B23D7C">
              <w:rPr>
                <w:rFonts w:ascii="Arial" w:hAnsi="Arial"/>
                <w:sz w:val="40"/>
                <w:szCs w:val="40"/>
              </w:rPr>
              <w:t>7</w:t>
            </w:r>
            <w:r>
              <w:rPr>
                <w:rFonts w:ascii="Arial" w:hAnsi="Arial"/>
                <w:sz w:val="40"/>
                <w:szCs w:val="40"/>
              </w:rPr>
              <w:t>/1</w:t>
            </w:r>
            <w:r w:rsidR="00B23D7C">
              <w:rPr>
                <w:rFonts w:ascii="Arial" w:hAnsi="Arial"/>
                <w:sz w:val="40"/>
                <w:szCs w:val="40"/>
              </w:rPr>
              <w:t>8</w:t>
            </w:r>
          </w:p>
        </w:tc>
      </w:tr>
      <w:tr w:rsidR="00D14BBE" w:rsidTr="00E37EED">
        <w:trPr>
          <w:trHeight w:val="969"/>
          <w:jc w:val="center"/>
        </w:trPr>
        <w:tc>
          <w:tcPr>
            <w:tcW w:w="6823" w:type="dxa"/>
            <w:gridSpan w:val="4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Benennung:</w:t>
            </w:r>
          </w:p>
          <w:p w:rsidR="00D14BBE" w:rsidRPr="00CE294F" w:rsidRDefault="00E97F1F" w:rsidP="00722A67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&lt;Projekt</w:t>
            </w:r>
            <w:r w:rsidR="00722A67">
              <w:rPr>
                <w:rFonts w:ascii="Arial" w:hAnsi="Arial"/>
                <w:sz w:val="40"/>
                <w:szCs w:val="40"/>
              </w:rPr>
              <w:t>bezeichnung</w:t>
            </w:r>
            <w:r>
              <w:rPr>
                <w:rFonts w:ascii="Arial" w:hAnsi="Arial"/>
                <w:sz w:val="40"/>
                <w:szCs w:val="40"/>
              </w:rPr>
              <w:t>&gt;</w:t>
            </w:r>
          </w:p>
        </w:tc>
        <w:tc>
          <w:tcPr>
            <w:tcW w:w="3405" w:type="dxa"/>
            <w:gridSpan w:val="2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Sachnr.:</w:t>
            </w:r>
          </w:p>
          <w:p w:rsidR="00CE294F" w:rsidRPr="00CE294F" w:rsidRDefault="00E97F1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&lt;Projektnummer&gt;</w:t>
            </w:r>
          </w:p>
        </w:tc>
      </w:tr>
      <w:tr w:rsidR="00D14BBE" w:rsidTr="00E37EED">
        <w:trPr>
          <w:trHeight w:val="1096"/>
          <w:jc w:val="center"/>
        </w:trPr>
        <w:tc>
          <w:tcPr>
            <w:tcW w:w="2256" w:type="dxa"/>
            <w:vAlign w:val="center"/>
          </w:tcPr>
          <w:p w:rsidR="00D14BBE" w:rsidRPr="00D14BBE" w:rsidRDefault="00142D5C" w:rsidP="00CE294F">
            <w:pPr>
              <w:framePr w:hSpace="142" w:wrap="around" w:vAnchor="page" w:hAnchor="page" w:x="1130" w:y="12178"/>
              <w:spacing w:before="6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w:drawing>
                <wp:inline distT="0" distB="0" distL="0" distR="0">
                  <wp:extent cx="1298575" cy="447040"/>
                  <wp:effectExtent l="19050" t="0" r="0" b="0"/>
                  <wp:docPr id="1" name="Bild 1" descr="HTL_Logo_n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L_Logo_n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575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  <w:gridSpan w:val="3"/>
            <w:vAlign w:val="center"/>
          </w:tcPr>
          <w:p w:rsidR="00D14BBE" w:rsidRPr="00CE294F" w:rsidRDefault="00442C8B" w:rsidP="00F812A1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40"/>
                <w:szCs w:val="40"/>
              </w:rPr>
              <w:t>Hardware-E</w:t>
            </w:r>
            <w:r w:rsidR="00F812A1">
              <w:rPr>
                <w:rFonts w:ascii="Arial" w:hAnsi="Arial"/>
                <w:sz w:val="40"/>
                <w:szCs w:val="40"/>
              </w:rPr>
              <w:t>ntw</w:t>
            </w:r>
            <w:r>
              <w:rPr>
                <w:rFonts w:ascii="Arial" w:hAnsi="Arial"/>
                <w:sz w:val="40"/>
                <w:szCs w:val="40"/>
              </w:rPr>
              <w:t>icklung</w:t>
            </w:r>
          </w:p>
        </w:tc>
        <w:tc>
          <w:tcPr>
            <w:tcW w:w="3405" w:type="dxa"/>
            <w:gridSpan w:val="2"/>
          </w:tcPr>
          <w:p w:rsidR="00D14BBE" w:rsidRPr="00CE294F" w:rsidRDefault="00CE294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 w:rsidRPr="00CE294F">
              <w:rPr>
                <w:rFonts w:ascii="Arial" w:hAnsi="Arial"/>
              </w:rPr>
              <w:t>Abteilung:</w:t>
            </w:r>
          </w:p>
          <w:p w:rsidR="00CE294F" w:rsidRPr="00C723FF" w:rsidRDefault="00D628F6" w:rsidP="00C723FF">
            <w:pPr>
              <w:framePr w:hSpace="142" w:wrap="around" w:vAnchor="page" w:hAnchor="page" w:x="1130" w:y="12178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Biomedizin &amp;</w:t>
            </w:r>
            <w:r w:rsidR="00C723FF" w:rsidRPr="00C723FF">
              <w:rPr>
                <w:rFonts w:ascii="Arial" w:hAnsi="Arial"/>
                <w:sz w:val="28"/>
                <w:szCs w:val="28"/>
              </w:rPr>
              <w:br/>
            </w:r>
            <w:r>
              <w:rPr>
                <w:rFonts w:ascii="Arial" w:hAnsi="Arial"/>
                <w:sz w:val="28"/>
                <w:szCs w:val="28"/>
              </w:rPr>
              <w:t>Gesundheitstechnik</w:t>
            </w:r>
          </w:p>
        </w:tc>
      </w:tr>
    </w:tbl>
    <w:tbl>
      <w:tblPr>
        <w:tblW w:w="10207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4536"/>
        <w:gridCol w:w="1134"/>
        <w:gridCol w:w="851"/>
        <w:gridCol w:w="567"/>
        <w:gridCol w:w="1134"/>
        <w:gridCol w:w="851"/>
        <w:gridCol w:w="567"/>
      </w:tblGrid>
      <w:tr w:rsidR="001E788E">
        <w:trPr>
          <w:trHeight w:hRule="exact" w:val="500"/>
        </w:trPr>
        <w:tc>
          <w:tcPr>
            <w:tcW w:w="56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Art der Unterlage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Termin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Abgabe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788E" w:rsidRPr="00E97F1F" w:rsidRDefault="00E97F1F" w:rsidP="008C5F0F">
            <w:pPr>
              <w:spacing w:before="120"/>
              <w:jc w:val="center"/>
              <w:rPr>
                <w:rFonts w:ascii="Arial" w:hAnsi="Arial"/>
                <w:spacing w:val="-4"/>
              </w:rPr>
            </w:pPr>
            <w:r w:rsidRPr="00E97F1F">
              <w:rPr>
                <w:rFonts w:ascii="Arial" w:hAnsi="Arial"/>
                <w:spacing w:val="-4"/>
              </w:rPr>
              <w:t>Ersatzt</w:t>
            </w:r>
            <w:r w:rsidR="001E788E" w:rsidRPr="00E97F1F">
              <w:rPr>
                <w:rFonts w:ascii="Arial" w:hAnsi="Arial"/>
                <w:spacing w:val="-4"/>
              </w:rPr>
              <w:t>ermin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Abgabe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 w:rsidR="00F94521" w:rsidTr="00E1672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ind w:firstLineChars="100" w:firstLine="20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Projekt-Kurzbeschreibung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F94521" w:rsidRDefault="00F94521" w:rsidP="006960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20.03.2018</w:t>
            </w: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F94521" w:rsidTr="00E1672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ind w:firstLineChars="100" w:firstLine="20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Stromlaufplan + Stückliste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Netzteil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F94521" w:rsidRDefault="00F94521" w:rsidP="006960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24.04.2018</w:t>
            </w: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F94521" w:rsidTr="00E1672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ind w:firstLineChars="100" w:firstLine="20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Stromlaufplan + Stückliste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F94521" w:rsidRDefault="00F94521" w:rsidP="006960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24.04.2018</w:t>
            </w: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F94521" w:rsidTr="00E1672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ind w:firstLineChars="100" w:firstLine="20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Platzierung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Netzteil / Projekt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F94521" w:rsidRDefault="00F94521" w:rsidP="006960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08.05.2018</w:t>
            </w: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F94521" w:rsidTr="00E1672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ind w:firstLineChars="100" w:firstLine="20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Layout, Bohrplan, Bestückungsplan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Netzteil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F94521" w:rsidRDefault="00F94521" w:rsidP="006960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05.06.2018</w:t>
            </w: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F94521" w:rsidTr="00E1672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ind w:firstLineChars="100" w:firstLine="20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F94521" w:rsidRDefault="00F94521" w:rsidP="00F9452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F94521" w:rsidTr="00E1672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ind w:firstLineChars="100" w:firstLine="20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Layout, Bohrplan, Bestückungsplan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F94521" w:rsidRDefault="00F94521" w:rsidP="006960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12.06.2018</w:t>
            </w: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F94521" w:rsidTr="00E1672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ind w:firstLineChars="100" w:firstLine="20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F94521" w:rsidRDefault="00F94521" w:rsidP="00F9452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F94521" w:rsidTr="00E1672E">
        <w:trPr>
          <w:trHeight w:hRule="exact" w:val="500"/>
        </w:trPr>
        <w:tc>
          <w:tcPr>
            <w:tcW w:w="567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4536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ind w:firstLineChars="100" w:firstLine="20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left w:val="single" w:sz="12" w:space="0" w:color="auto"/>
              <w:bottom w:val="nil"/>
            </w:tcBorders>
            <w:vAlign w:val="center"/>
          </w:tcPr>
          <w:p w:rsidR="00F94521" w:rsidRDefault="00F94521" w:rsidP="00F9452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851" w:type="dxa"/>
            <w:tcBorders>
              <w:bottom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nil"/>
              <w:righ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nil"/>
              <w:right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F94521" w:rsidTr="00E1672E">
        <w:trPr>
          <w:trHeight w:hRule="exact" w:val="500"/>
        </w:trPr>
        <w:tc>
          <w:tcPr>
            <w:tcW w:w="567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4536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94521" w:rsidRDefault="00F94521" w:rsidP="00F94521">
            <w:pPr>
              <w:ind w:firstLineChars="100" w:firstLine="20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Deckblatt und Inhaltsangabe / Gesamtnote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94521" w:rsidRDefault="00F94521" w:rsidP="006960A0">
            <w:pPr>
              <w:jc w:val="center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</w:rPr>
              <w:t>19.06.2018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nil"/>
            </w:tcBorders>
          </w:tcPr>
          <w:p w:rsidR="00F94521" w:rsidRDefault="00F94521" w:rsidP="00F94521">
            <w:pPr>
              <w:spacing w:before="120"/>
              <w:ind w:left="170"/>
              <w:rPr>
                <w:rFonts w:ascii="Arial" w:hAnsi="Arial"/>
              </w:rPr>
            </w:pPr>
          </w:p>
        </w:tc>
      </w:tr>
    </w:tbl>
    <w:p w:rsidR="00CE294F" w:rsidRPr="008C5F0F" w:rsidRDefault="00CE294F" w:rsidP="001E788E">
      <w:pPr>
        <w:jc w:val="center"/>
        <w:rPr>
          <w:rFonts w:ascii="Arial" w:hAnsi="Arial" w:cs="Arial"/>
        </w:rPr>
      </w:pPr>
    </w:p>
    <w:p w:rsidR="001E788E" w:rsidRPr="008C5F0F" w:rsidRDefault="001E788E" w:rsidP="001E788E">
      <w:pPr>
        <w:jc w:val="center"/>
        <w:rPr>
          <w:rFonts w:ascii="Arial" w:hAnsi="Arial" w:cs="Arial"/>
        </w:rPr>
      </w:pPr>
    </w:p>
    <w:p w:rsidR="001E788E" w:rsidRDefault="001E788E" w:rsidP="001E788E">
      <w:pPr>
        <w:jc w:val="center"/>
        <w:rPr>
          <w:rFonts w:ascii="Arial" w:hAnsi="Arial" w:cs="Arial"/>
        </w:rPr>
      </w:pPr>
    </w:p>
    <w:p w:rsidR="008C5F0F" w:rsidRDefault="008C5F0F" w:rsidP="001E788E">
      <w:pPr>
        <w:jc w:val="center"/>
        <w:rPr>
          <w:rFonts w:ascii="Arial" w:hAnsi="Arial" w:cs="Arial"/>
        </w:rPr>
      </w:pPr>
    </w:p>
    <w:p w:rsidR="00ED20F4" w:rsidRDefault="00ED20F4" w:rsidP="001E788E">
      <w:pPr>
        <w:jc w:val="center"/>
        <w:rPr>
          <w:rFonts w:ascii="Arial" w:hAnsi="Arial" w:cs="Arial"/>
        </w:rPr>
      </w:pPr>
    </w:p>
    <w:p w:rsidR="00ED20F4" w:rsidRDefault="00ED20F4" w:rsidP="001E788E">
      <w:pPr>
        <w:jc w:val="center"/>
        <w:rPr>
          <w:rFonts w:ascii="Arial" w:hAnsi="Arial" w:cs="Arial"/>
        </w:rPr>
      </w:pPr>
    </w:p>
    <w:p w:rsidR="008C5F0F" w:rsidRDefault="008C5F0F" w:rsidP="001E788E">
      <w:pPr>
        <w:jc w:val="center"/>
        <w:rPr>
          <w:rFonts w:ascii="Arial" w:hAnsi="Arial" w:cs="Arial"/>
        </w:rPr>
      </w:pPr>
    </w:p>
    <w:p w:rsidR="001E788E" w:rsidRPr="008C5F0F" w:rsidRDefault="00722A67" w:rsidP="001E788E">
      <w:pPr>
        <w:jc w:val="center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&lt;Projektname&gt;</w:t>
      </w:r>
    </w:p>
    <w:sectPr w:rsidR="001E788E" w:rsidRPr="008C5F0F" w:rsidSect="000542CF">
      <w:pgSz w:w="11907" w:h="16840" w:code="9"/>
      <w:pgMar w:top="567" w:right="567" w:bottom="567" w:left="1134" w:header="737" w:footer="851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955" w:rsidRDefault="00A16955">
      <w:r>
        <w:separator/>
      </w:r>
    </w:p>
  </w:endnote>
  <w:endnote w:type="continuationSeparator" w:id="0">
    <w:p w:rsidR="00A16955" w:rsidRDefault="00A1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mod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955" w:rsidRDefault="00A16955">
      <w:r>
        <w:separator/>
      </w:r>
    </w:p>
  </w:footnote>
  <w:footnote w:type="continuationSeparator" w:id="0">
    <w:p w:rsidR="00A16955" w:rsidRDefault="00A16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BBE"/>
    <w:rsid w:val="0001267E"/>
    <w:rsid w:val="000542CF"/>
    <w:rsid w:val="000B14F0"/>
    <w:rsid w:val="00123A76"/>
    <w:rsid w:val="00142D5C"/>
    <w:rsid w:val="00150500"/>
    <w:rsid w:val="00154E7D"/>
    <w:rsid w:val="00193191"/>
    <w:rsid w:val="001D39D3"/>
    <w:rsid w:val="001E788E"/>
    <w:rsid w:val="001F3C6E"/>
    <w:rsid w:val="00222A70"/>
    <w:rsid w:val="00246F78"/>
    <w:rsid w:val="00293928"/>
    <w:rsid w:val="002C748B"/>
    <w:rsid w:val="002D1CE2"/>
    <w:rsid w:val="002E14C8"/>
    <w:rsid w:val="00304D47"/>
    <w:rsid w:val="0031460D"/>
    <w:rsid w:val="0034278E"/>
    <w:rsid w:val="00355174"/>
    <w:rsid w:val="003616D9"/>
    <w:rsid w:val="003636DD"/>
    <w:rsid w:val="00394904"/>
    <w:rsid w:val="003B67F2"/>
    <w:rsid w:val="003D5B0F"/>
    <w:rsid w:val="00407C99"/>
    <w:rsid w:val="004172FA"/>
    <w:rsid w:val="00430509"/>
    <w:rsid w:val="00442C8B"/>
    <w:rsid w:val="00460EF0"/>
    <w:rsid w:val="00465CCF"/>
    <w:rsid w:val="00496967"/>
    <w:rsid w:val="004C15B3"/>
    <w:rsid w:val="005426A5"/>
    <w:rsid w:val="005B2C06"/>
    <w:rsid w:val="005E1571"/>
    <w:rsid w:val="005E276B"/>
    <w:rsid w:val="006314FB"/>
    <w:rsid w:val="00693DD2"/>
    <w:rsid w:val="006960A0"/>
    <w:rsid w:val="00704429"/>
    <w:rsid w:val="00722A67"/>
    <w:rsid w:val="007E67D4"/>
    <w:rsid w:val="00816F96"/>
    <w:rsid w:val="0086656B"/>
    <w:rsid w:val="008665E3"/>
    <w:rsid w:val="0087630C"/>
    <w:rsid w:val="008B4114"/>
    <w:rsid w:val="008C5F0F"/>
    <w:rsid w:val="00917AA1"/>
    <w:rsid w:val="00960EC1"/>
    <w:rsid w:val="009B3FBC"/>
    <w:rsid w:val="00A16955"/>
    <w:rsid w:val="00A67ABF"/>
    <w:rsid w:val="00AA296C"/>
    <w:rsid w:val="00AE33D0"/>
    <w:rsid w:val="00B23D7C"/>
    <w:rsid w:val="00B541FD"/>
    <w:rsid w:val="00B67ACD"/>
    <w:rsid w:val="00B73D57"/>
    <w:rsid w:val="00BC7005"/>
    <w:rsid w:val="00BD53DD"/>
    <w:rsid w:val="00C723FF"/>
    <w:rsid w:val="00C87F2B"/>
    <w:rsid w:val="00C908D9"/>
    <w:rsid w:val="00C97869"/>
    <w:rsid w:val="00CE294F"/>
    <w:rsid w:val="00D14BBE"/>
    <w:rsid w:val="00D52C26"/>
    <w:rsid w:val="00D628F6"/>
    <w:rsid w:val="00DB1CE0"/>
    <w:rsid w:val="00DD7F0F"/>
    <w:rsid w:val="00E37EED"/>
    <w:rsid w:val="00E667C8"/>
    <w:rsid w:val="00E94F3F"/>
    <w:rsid w:val="00E9731A"/>
    <w:rsid w:val="00E97F1F"/>
    <w:rsid w:val="00EB2B0C"/>
    <w:rsid w:val="00ED20F4"/>
    <w:rsid w:val="00F30C72"/>
    <w:rsid w:val="00F812A1"/>
    <w:rsid w:val="00F9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8D185"/>
  <w15:docId w15:val="{BB86E5E1-6BF9-428B-B40F-6468AB0A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42CF"/>
    <w:rPr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542CF"/>
    <w:pPr>
      <w:tabs>
        <w:tab w:val="center" w:pos="4536"/>
        <w:tab w:val="right" w:pos="9072"/>
      </w:tabs>
    </w:pPr>
    <w:rPr>
      <w:rFonts w:ascii="Euromode" w:hAnsi="Euromode"/>
      <w:sz w:val="24"/>
    </w:rPr>
  </w:style>
  <w:style w:type="paragraph" w:styleId="Fuzeile">
    <w:name w:val="footer"/>
    <w:basedOn w:val="Standard"/>
    <w:rsid w:val="000542CF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6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6D9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Rahmen_WZ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Rahmen_WZ.dot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Klasse:</vt:lpstr>
    </vt:vector>
  </TitlesOfParts>
  <Company>Hewlett-Packard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Klasse:</dc:title>
  <dc:creator>Thomas Attwenger</dc:creator>
  <cp:lastModifiedBy>StrH</cp:lastModifiedBy>
  <cp:revision>4</cp:revision>
  <cp:lastPrinted>2014-02-25T07:48:00Z</cp:lastPrinted>
  <dcterms:created xsi:type="dcterms:W3CDTF">2018-03-13T09:50:00Z</dcterms:created>
  <dcterms:modified xsi:type="dcterms:W3CDTF">2018-03-13T09:52:00Z</dcterms:modified>
</cp:coreProperties>
</file>