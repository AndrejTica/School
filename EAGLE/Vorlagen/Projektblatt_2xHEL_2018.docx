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8" w:type="dxa"/>
        <w:jc w:val="center"/>
        <w:tblBorders>
          <w:top w:val="single" w:sz="18" w:space="0" w:color="auto"/>
          <w:right w:val="single" w:sz="6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56"/>
        <w:gridCol w:w="282"/>
        <w:gridCol w:w="2537"/>
        <w:gridCol w:w="1748"/>
        <w:gridCol w:w="1702"/>
        <w:gridCol w:w="1703"/>
      </w:tblGrid>
      <w:tr w:rsidR="002E14C8" w:rsidTr="00E37EED">
        <w:trPr>
          <w:trHeight w:hRule="exact" w:val="980"/>
          <w:jc w:val="center"/>
        </w:trPr>
        <w:tc>
          <w:tcPr>
            <w:tcW w:w="2538" w:type="dxa"/>
            <w:gridSpan w:val="2"/>
          </w:tcPr>
          <w:p w:rsidR="002E14C8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Abgabetermin:</w:t>
            </w:r>
          </w:p>
          <w:p w:rsidR="002E14C8" w:rsidRPr="00CE294F" w:rsidRDefault="00960EC1" w:rsidP="003D5B0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19</w:t>
            </w:r>
            <w:r w:rsidR="002E14C8">
              <w:rPr>
                <w:rFonts w:ascii="Arial" w:hAnsi="Arial"/>
                <w:sz w:val="32"/>
                <w:szCs w:val="32"/>
              </w:rPr>
              <w:t>.06.</w:t>
            </w:r>
            <w:r>
              <w:rPr>
                <w:rFonts w:ascii="Arial" w:hAnsi="Arial"/>
                <w:sz w:val="32"/>
                <w:szCs w:val="32"/>
              </w:rPr>
              <w:t>2018</w:t>
            </w:r>
          </w:p>
        </w:tc>
        <w:tc>
          <w:tcPr>
            <w:tcW w:w="2537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Abgabe:</w:t>
            </w:r>
          </w:p>
          <w:p w:rsidR="002E14C8" w:rsidRPr="008B4114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48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Note:</w:t>
            </w:r>
          </w:p>
          <w:p w:rsidR="002E14C8" w:rsidRPr="008B4114" w:rsidRDefault="002E14C8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2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Betreuer:</w:t>
            </w:r>
          </w:p>
          <w:p w:rsidR="002E14C8" w:rsidRPr="008B4114" w:rsidRDefault="003D5B0F" w:rsidP="002E14C8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sz w:val="32"/>
                <w:szCs w:val="32"/>
              </w:rPr>
              <w:t>AttT</w:t>
            </w:r>
            <w:proofErr w:type="spellEnd"/>
            <w:r>
              <w:rPr>
                <w:rFonts w:ascii="Arial" w:hAnsi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/>
                <w:sz w:val="32"/>
                <w:szCs w:val="32"/>
              </w:rPr>
              <w:t>StrH</w:t>
            </w:r>
            <w:proofErr w:type="spellEnd"/>
          </w:p>
        </w:tc>
        <w:tc>
          <w:tcPr>
            <w:tcW w:w="1703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Signum:</w:t>
            </w:r>
          </w:p>
          <w:p w:rsidR="008B4114" w:rsidRPr="008B4114" w:rsidRDefault="008B4114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D14BBE" w:rsidTr="008B4114">
        <w:trPr>
          <w:trHeight w:hRule="exact" w:val="980"/>
          <w:jc w:val="center"/>
        </w:trPr>
        <w:tc>
          <w:tcPr>
            <w:tcW w:w="6823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  <w:p w:rsidR="00D14BBE" w:rsidRPr="00E37EED" w:rsidRDefault="00B73D57" w:rsidP="00B73D57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Max Mustermann</w:t>
            </w:r>
            <w:r w:rsidR="002E14C8" w:rsidRPr="00E37EED">
              <w:rPr>
                <w:rFonts w:ascii="Arial" w:hAnsi="Arial"/>
                <w:sz w:val="32"/>
                <w:szCs w:val="32"/>
              </w:rPr>
              <w:t xml:space="preserve">, </w:t>
            </w:r>
            <w:r>
              <w:rPr>
                <w:rFonts w:ascii="Arial" w:hAnsi="Arial"/>
                <w:sz w:val="32"/>
                <w:szCs w:val="32"/>
              </w:rPr>
              <w:t xml:space="preserve">Ilse </w:t>
            </w:r>
            <w:proofErr w:type="spellStart"/>
            <w:r w:rsidR="00ED20F4">
              <w:rPr>
                <w:rFonts w:ascii="Arial" w:hAnsi="Arial"/>
                <w:sz w:val="32"/>
                <w:szCs w:val="32"/>
              </w:rPr>
              <w:t>Eh</w:t>
            </w:r>
            <w:r>
              <w:rPr>
                <w:rFonts w:ascii="Arial" w:hAnsi="Arial"/>
                <w:sz w:val="32"/>
                <w:szCs w:val="32"/>
              </w:rPr>
              <w:t>klar</w:t>
            </w:r>
            <w:proofErr w:type="spellEnd"/>
          </w:p>
        </w:tc>
        <w:tc>
          <w:tcPr>
            <w:tcW w:w="1701" w:type="dxa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D14BBE">
              <w:rPr>
                <w:rFonts w:ascii="Arial" w:hAnsi="Arial"/>
              </w:rPr>
              <w:t>Jahrgang:</w:t>
            </w:r>
          </w:p>
          <w:p w:rsidR="00D14BBE" w:rsidRPr="00D14BBE" w:rsidRDefault="00CE294F" w:rsidP="007E67D4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</w:t>
            </w:r>
            <w:r w:rsidR="007E67D4">
              <w:rPr>
                <w:rFonts w:ascii="Arial" w:hAnsi="Arial"/>
                <w:sz w:val="40"/>
                <w:szCs w:val="40"/>
              </w:rPr>
              <w:t>x</w:t>
            </w:r>
            <w:r>
              <w:rPr>
                <w:rFonts w:ascii="Arial" w:hAnsi="Arial"/>
                <w:sz w:val="40"/>
                <w:szCs w:val="40"/>
              </w:rPr>
              <w:t>H</w:t>
            </w:r>
            <w:r w:rsidR="0034278E">
              <w:rPr>
                <w:rFonts w:ascii="Arial" w:hAnsi="Arial"/>
                <w:sz w:val="40"/>
                <w:szCs w:val="40"/>
              </w:rPr>
              <w:t>EL</w:t>
            </w:r>
          </w:p>
        </w:tc>
        <w:tc>
          <w:tcPr>
            <w:tcW w:w="1701" w:type="dxa"/>
          </w:tcPr>
          <w:p w:rsidR="00D14BBE" w:rsidRDefault="003D5B0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Schuljahr:</w:t>
            </w:r>
          </w:p>
          <w:p w:rsidR="00D14BBE" w:rsidRPr="00D14BBE" w:rsidRDefault="003D5B0F" w:rsidP="00B23D7C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201</w:t>
            </w:r>
            <w:r w:rsidR="00B23D7C">
              <w:rPr>
                <w:rFonts w:ascii="Arial" w:hAnsi="Arial"/>
                <w:sz w:val="40"/>
                <w:szCs w:val="40"/>
              </w:rPr>
              <w:t>7</w:t>
            </w:r>
            <w:r>
              <w:rPr>
                <w:rFonts w:ascii="Arial" w:hAnsi="Arial"/>
                <w:sz w:val="40"/>
                <w:szCs w:val="40"/>
              </w:rPr>
              <w:t>/1</w:t>
            </w:r>
            <w:r w:rsidR="00B23D7C">
              <w:rPr>
                <w:rFonts w:ascii="Arial" w:hAnsi="Arial"/>
                <w:sz w:val="40"/>
                <w:szCs w:val="40"/>
              </w:rPr>
              <w:t>8</w:t>
            </w:r>
          </w:p>
        </w:tc>
      </w:tr>
      <w:tr w:rsidR="00D14BBE" w:rsidTr="00E37EED">
        <w:trPr>
          <w:trHeight w:val="969"/>
          <w:jc w:val="center"/>
        </w:trPr>
        <w:tc>
          <w:tcPr>
            <w:tcW w:w="6823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Benennung:</w:t>
            </w:r>
          </w:p>
          <w:p w:rsidR="00D14BBE" w:rsidRPr="00CE294F" w:rsidRDefault="00E97F1F" w:rsidP="00722A67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&lt;Projekt</w:t>
            </w:r>
            <w:r w:rsidR="00722A67">
              <w:rPr>
                <w:rFonts w:ascii="Arial" w:hAnsi="Arial"/>
                <w:sz w:val="40"/>
                <w:szCs w:val="40"/>
              </w:rPr>
              <w:t>bezeichnung</w:t>
            </w:r>
            <w:r>
              <w:rPr>
                <w:rFonts w:ascii="Arial" w:hAnsi="Arial"/>
                <w:sz w:val="40"/>
                <w:szCs w:val="40"/>
              </w:rPr>
              <w:t>&gt;</w:t>
            </w:r>
          </w:p>
        </w:tc>
        <w:tc>
          <w:tcPr>
            <w:tcW w:w="3405" w:type="dxa"/>
            <w:gridSpan w:val="2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Sachnr</w:t>
            </w:r>
            <w:proofErr w:type="spellEnd"/>
            <w:r>
              <w:rPr>
                <w:rFonts w:ascii="Arial" w:hAnsi="Arial"/>
              </w:rPr>
              <w:t>.:</w:t>
            </w:r>
          </w:p>
          <w:p w:rsidR="00CE294F" w:rsidRPr="00CE294F" w:rsidRDefault="00E97F1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&lt;Projektnummer&gt;</w:t>
            </w:r>
          </w:p>
        </w:tc>
      </w:tr>
      <w:tr w:rsidR="00D14BBE" w:rsidTr="00E37EED">
        <w:trPr>
          <w:trHeight w:val="1096"/>
          <w:jc w:val="center"/>
        </w:trPr>
        <w:tc>
          <w:tcPr>
            <w:tcW w:w="2256" w:type="dxa"/>
            <w:vAlign w:val="center"/>
          </w:tcPr>
          <w:p w:rsidR="00D14BBE" w:rsidRPr="00D14BBE" w:rsidRDefault="00142D5C" w:rsidP="00CE294F">
            <w:pPr>
              <w:framePr w:hSpace="142" w:wrap="around" w:vAnchor="page" w:hAnchor="page" w:x="1130" w:y="12178"/>
              <w:spacing w:before="6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inline distT="0" distB="0" distL="0" distR="0">
                  <wp:extent cx="1298575" cy="447040"/>
                  <wp:effectExtent l="19050" t="0" r="0" b="0"/>
                  <wp:docPr id="1" name="Bild 1" descr="HTL_Logo_n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L_Logo_n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gridSpan w:val="3"/>
            <w:vAlign w:val="center"/>
          </w:tcPr>
          <w:p w:rsidR="00D14BBE" w:rsidRPr="00CE294F" w:rsidRDefault="00442C8B" w:rsidP="00F812A1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40"/>
                <w:szCs w:val="40"/>
              </w:rPr>
              <w:t>Hardware-E</w:t>
            </w:r>
            <w:r w:rsidR="00F812A1">
              <w:rPr>
                <w:rFonts w:ascii="Arial" w:hAnsi="Arial"/>
                <w:sz w:val="40"/>
                <w:szCs w:val="40"/>
              </w:rPr>
              <w:t>ntw</w:t>
            </w:r>
            <w:r>
              <w:rPr>
                <w:rFonts w:ascii="Arial" w:hAnsi="Arial"/>
                <w:sz w:val="40"/>
                <w:szCs w:val="40"/>
              </w:rPr>
              <w:t>icklung</w:t>
            </w:r>
          </w:p>
        </w:tc>
        <w:tc>
          <w:tcPr>
            <w:tcW w:w="3405" w:type="dxa"/>
            <w:gridSpan w:val="2"/>
          </w:tcPr>
          <w:p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CE294F">
              <w:rPr>
                <w:rFonts w:ascii="Arial" w:hAnsi="Arial"/>
              </w:rPr>
              <w:t>Abteilung:</w:t>
            </w:r>
          </w:p>
          <w:p w:rsidR="00CE294F" w:rsidRPr="00C723FF" w:rsidRDefault="00CE294F" w:rsidP="00C723FF">
            <w:pPr>
              <w:framePr w:hSpace="142" w:wrap="around" w:vAnchor="page" w:hAnchor="page" w:x="1130" w:y="12178"/>
              <w:jc w:val="center"/>
              <w:rPr>
                <w:rFonts w:ascii="Arial" w:hAnsi="Arial"/>
                <w:sz w:val="28"/>
                <w:szCs w:val="28"/>
              </w:rPr>
            </w:pPr>
            <w:r w:rsidRPr="00C723FF">
              <w:rPr>
                <w:rFonts w:ascii="Arial" w:hAnsi="Arial"/>
                <w:sz w:val="28"/>
                <w:szCs w:val="28"/>
              </w:rPr>
              <w:t>E</w:t>
            </w:r>
            <w:r w:rsidR="00C723FF">
              <w:rPr>
                <w:rFonts w:ascii="Arial" w:hAnsi="Arial"/>
                <w:sz w:val="28"/>
                <w:szCs w:val="28"/>
              </w:rPr>
              <w:t>LEKTRONIK</w:t>
            </w:r>
            <w:r w:rsidR="00C723FF" w:rsidRPr="00C723FF">
              <w:rPr>
                <w:rFonts w:ascii="Arial" w:hAnsi="Arial"/>
                <w:sz w:val="28"/>
                <w:szCs w:val="28"/>
              </w:rPr>
              <w:br/>
              <w:t>Technische Informatik</w:t>
            </w:r>
          </w:p>
        </w:tc>
      </w:tr>
    </w:tbl>
    <w:tbl>
      <w:tblPr>
        <w:tblW w:w="10207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"/>
        <w:gridCol w:w="4536"/>
        <w:gridCol w:w="1134"/>
        <w:gridCol w:w="851"/>
        <w:gridCol w:w="567"/>
        <w:gridCol w:w="1134"/>
        <w:gridCol w:w="851"/>
        <w:gridCol w:w="567"/>
      </w:tblGrid>
      <w:tr w:rsidR="001E788E">
        <w:trPr>
          <w:trHeight w:hRule="exact" w:val="50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Nr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Unterlage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Pr="00E97F1F" w:rsidRDefault="00E97F1F" w:rsidP="008C5F0F">
            <w:pPr>
              <w:spacing w:before="120"/>
              <w:jc w:val="center"/>
              <w:rPr>
                <w:rFonts w:ascii="Arial" w:hAnsi="Arial"/>
                <w:spacing w:val="-4"/>
              </w:rPr>
            </w:pPr>
            <w:r w:rsidRPr="00E97F1F">
              <w:rPr>
                <w:rFonts w:ascii="Arial" w:hAnsi="Arial"/>
                <w:spacing w:val="-4"/>
              </w:rPr>
              <w:t>Ersatzt</w:t>
            </w:r>
            <w:r w:rsidR="001E788E" w:rsidRPr="00E97F1F">
              <w:rPr>
                <w:rFonts w:ascii="Arial" w:hAnsi="Arial"/>
                <w:spacing w:val="-4"/>
              </w:rPr>
              <w:t>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 w:rsidR="005B2C06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5B2C06" w:rsidRDefault="005B2C06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5B2C06" w:rsidRDefault="00C723FF" w:rsidP="00C723F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Projekt-</w:t>
            </w:r>
            <w:r w:rsidR="005B2C06">
              <w:rPr>
                <w:rFonts w:ascii="Arial" w:hAnsi="Arial"/>
              </w:rPr>
              <w:t>Kurzbeschreibung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5B2C06" w:rsidRDefault="003D5B0F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BD53DD">
              <w:rPr>
                <w:rFonts w:ascii="Arial" w:hAnsi="Arial"/>
              </w:rPr>
              <w:t>3</w:t>
            </w:r>
            <w:r w:rsidR="00917AA1">
              <w:rPr>
                <w:rFonts w:ascii="Arial" w:hAnsi="Arial"/>
              </w:rPr>
              <w:t>.03.</w:t>
            </w:r>
            <w:r>
              <w:rPr>
                <w:rFonts w:ascii="Arial" w:hAnsi="Arial"/>
              </w:rPr>
              <w:t>201</w:t>
            </w:r>
            <w:r w:rsidR="00BD53DD">
              <w:rPr>
                <w:rFonts w:ascii="Arial" w:hAnsi="Arial"/>
              </w:rPr>
              <w:t>8</w:t>
            </w:r>
          </w:p>
        </w:tc>
        <w:tc>
          <w:tcPr>
            <w:tcW w:w="851" w:type="dxa"/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960EC1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Stromlaufplan</w:t>
            </w:r>
            <w:r w:rsidR="00496967">
              <w:rPr>
                <w:rFonts w:ascii="Arial" w:hAnsi="Arial"/>
              </w:rPr>
              <w:t xml:space="preserve"> + Stückliste</w:t>
            </w:r>
            <w:r w:rsidR="00460EF0">
              <w:rPr>
                <w:rFonts w:ascii="Arial" w:hAnsi="Arial"/>
              </w:rPr>
              <w:t xml:space="preserve"> </w:t>
            </w:r>
            <w:r w:rsidR="00C723FF" w:rsidRPr="00460EF0">
              <w:rPr>
                <w:rFonts w:ascii="Arial" w:hAnsi="Arial"/>
                <w:b/>
              </w:rPr>
              <w:t>Netzteil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BD53DD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20.03</w:t>
            </w:r>
            <w:r w:rsidR="00917AA1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960EC1" w:rsidP="00960EC1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Stromlaufplan</w:t>
            </w:r>
            <w:r w:rsidR="00460EF0">
              <w:rPr>
                <w:rFonts w:ascii="Arial" w:hAnsi="Arial"/>
              </w:rPr>
              <w:t xml:space="preserve"> </w:t>
            </w:r>
            <w:r w:rsidR="00496967">
              <w:rPr>
                <w:rFonts w:ascii="Arial" w:hAnsi="Arial"/>
              </w:rPr>
              <w:t xml:space="preserve">+ Stückliste </w:t>
            </w:r>
            <w:r w:rsidR="00C723FF" w:rsidRPr="00460EF0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496967" w:rsidP="0049696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BD53DD">
              <w:rPr>
                <w:rFonts w:ascii="Arial" w:hAnsi="Arial"/>
              </w:rPr>
              <w:t>0.0</w:t>
            </w:r>
            <w:r>
              <w:rPr>
                <w:rFonts w:ascii="Arial" w:hAnsi="Arial"/>
              </w:rPr>
              <w:t>4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BD53DD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BD53DD" w:rsidRDefault="00496967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BD53DD" w:rsidRDefault="00BD53DD" w:rsidP="00460EF0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Platzierung </w:t>
            </w:r>
            <w:r w:rsidR="005E276B" w:rsidRPr="005E276B">
              <w:rPr>
                <w:rFonts w:ascii="Arial" w:hAnsi="Arial"/>
                <w:b/>
              </w:rPr>
              <w:t xml:space="preserve">Netzteil / </w:t>
            </w:r>
            <w:r w:rsidRPr="005E276B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BD53DD" w:rsidRDefault="00BD53DD" w:rsidP="005E276B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5E276B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.04.2018</w:t>
            </w:r>
          </w:p>
        </w:tc>
        <w:tc>
          <w:tcPr>
            <w:tcW w:w="851" w:type="dxa"/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49696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496967" w:rsidRDefault="00496967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496967" w:rsidRDefault="00496967" w:rsidP="00460EF0">
            <w:pPr>
              <w:spacing w:before="120"/>
              <w:ind w:left="17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Gehäuseauswahl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Pr="00496967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496967" w:rsidRDefault="00496967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24.04.2018</w:t>
            </w:r>
          </w:p>
        </w:tc>
        <w:tc>
          <w:tcPr>
            <w:tcW w:w="851" w:type="dxa"/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BD53DD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460EF0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Layout</w:t>
            </w:r>
            <w:r w:rsidR="00460EF0">
              <w:rPr>
                <w:rFonts w:ascii="Arial" w:hAnsi="Arial"/>
              </w:rPr>
              <w:t xml:space="preserve">, </w:t>
            </w:r>
            <w:proofErr w:type="spellStart"/>
            <w:r w:rsidR="00460EF0">
              <w:rPr>
                <w:rFonts w:ascii="Arial" w:hAnsi="Arial"/>
              </w:rPr>
              <w:t>Bohrplan</w:t>
            </w:r>
            <w:proofErr w:type="spellEnd"/>
            <w:r w:rsidR="00460EF0">
              <w:rPr>
                <w:rFonts w:ascii="Arial" w:hAnsi="Arial"/>
              </w:rPr>
              <w:t xml:space="preserve">, Bestückungsplan </w:t>
            </w:r>
            <w:r w:rsidR="00460EF0" w:rsidRPr="00460EF0">
              <w:rPr>
                <w:rFonts w:ascii="Arial" w:hAnsi="Arial"/>
                <w:b/>
              </w:rPr>
              <w:t>Netzteil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30C72" w:rsidRDefault="00496967" w:rsidP="0049696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460EF0">
              <w:rPr>
                <w:rFonts w:ascii="Arial" w:hAnsi="Arial"/>
              </w:rPr>
              <w:t>.0</w:t>
            </w:r>
            <w:r w:rsidR="003616D9">
              <w:rPr>
                <w:rFonts w:ascii="Arial" w:hAnsi="Arial"/>
              </w:rPr>
              <w:t>5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E97F1F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E97F1F" w:rsidRDefault="00BD53DD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E97F1F" w:rsidRDefault="00460EF0" w:rsidP="00460EF0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Layout, </w:t>
            </w:r>
            <w:proofErr w:type="spellStart"/>
            <w:r>
              <w:rPr>
                <w:rFonts w:ascii="Arial" w:hAnsi="Arial"/>
              </w:rPr>
              <w:t>Bohrplan</w:t>
            </w:r>
            <w:proofErr w:type="spellEnd"/>
            <w:r>
              <w:rPr>
                <w:rFonts w:ascii="Arial" w:hAnsi="Arial"/>
              </w:rPr>
              <w:t xml:space="preserve">, Bestückungsplan </w:t>
            </w:r>
            <w:r w:rsidRPr="00460EF0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E97F1F" w:rsidRDefault="00496967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B73D57">
              <w:rPr>
                <w:rFonts w:ascii="Arial" w:hAnsi="Arial"/>
              </w:rPr>
              <w:t>.0</w:t>
            </w:r>
            <w:r w:rsidR="003616D9">
              <w:rPr>
                <w:rFonts w:ascii="Arial" w:hAnsi="Arial"/>
              </w:rPr>
              <w:t>5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496967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740728" w:rsidP="00740728">
            <w:pPr>
              <w:tabs>
                <w:tab w:val="left" w:pos="2999"/>
              </w:tabs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Geräte-Verdrahtungsplan / Anschlussplan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BD53DD" w:rsidP="00917AA1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  <w:r w:rsidR="005B2C06">
              <w:rPr>
                <w:rFonts w:ascii="Arial" w:hAnsi="Arial"/>
              </w:rPr>
              <w:t>.</w:t>
            </w:r>
            <w:r w:rsidR="00722A67">
              <w:rPr>
                <w:rFonts w:ascii="Arial" w:hAnsi="Arial"/>
              </w:rPr>
              <w:t>0</w:t>
            </w:r>
            <w:r w:rsidR="00917AA1">
              <w:rPr>
                <w:rFonts w:ascii="Arial" w:hAnsi="Arial"/>
              </w:rPr>
              <w:t>6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bottom w:val="nil"/>
              <w:right w:val="single" w:sz="12" w:space="0" w:color="auto"/>
            </w:tcBorders>
          </w:tcPr>
          <w:p w:rsidR="001E788E" w:rsidRDefault="00496967" w:rsidP="00496967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36" w:type="dxa"/>
            <w:tcBorders>
              <w:left w:val="nil"/>
              <w:bottom w:val="nil"/>
              <w:right w:val="single" w:sz="12" w:space="0" w:color="auto"/>
            </w:tcBorders>
          </w:tcPr>
          <w:p w:rsidR="001E788E" w:rsidRDefault="00496967" w:rsidP="00496967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Geräte-</w:t>
            </w:r>
            <w:r w:rsidR="00193191">
              <w:rPr>
                <w:rFonts w:ascii="Arial" w:hAnsi="Arial"/>
              </w:rPr>
              <w:t xml:space="preserve">Stückliste </w:t>
            </w:r>
            <w:r>
              <w:rPr>
                <w:rFonts w:ascii="Arial" w:hAnsi="Arial"/>
              </w:rPr>
              <w:t>+ Materialkalkulation</w:t>
            </w:r>
            <w:r w:rsidR="00193191">
              <w:rPr>
                <w:rFonts w:ascii="Arial" w:hAnsi="Arial"/>
              </w:rPr>
              <w:t xml:space="preserve"> </w:t>
            </w:r>
            <w:r w:rsidRPr="00496967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193191" w:rsidRDefault="00BD53DD" w:rsidP="00B73D5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  <w:r w:rsidR="005B2C06">
              <w:rPr>
                <w:rFonts w:ascii="Arial" w:hAnsi="Arial"/>
              </w:rPr>
              <w:t>.</w:t>
            </w:r>
            <w:r w:rsidR="00722A67">
              <w:rPr>
                <w:rFonts w:ascii="Arial" w:hAnsi="Arial"/>
              </w:rPr>
              <w:t>0</w:t>
            </w:r>
            <w:r w:rsidR="0034278E">
              <w:rPr>
                <w:rFonts w:ascii="Arial" w:hAnsi="Arial"/>
              </w:rPr>
              <w:t>6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  <w:tcBorders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5426A5">
        <w:trPr>
          <w:trHeight w:hRule="exact" w:val="500"/>
        </w:trPr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426A5" w:rsidRDefault="005426A5" w:rsidP="00496967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496967">
              <w:rPr>
                <w:rFonts w:ascii="Arial" w:hAnsi="Arial"/>
              </w:rPr>
              <w:t>0</w:t>
            </w:r>
          </w:p>
        </w:tc>
        <w:tc>
          <w:tcPr>
            <w:tcW w:w="453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Deckblatt und Inhaltsangabe</w:t>
            </w:r>
            <w:r w:rsidR="00496967">
              <w:rPr>
                <w:rFonts w:ascii="Arial" w:hAnsi="Arial"/>
              </w:rPr>
              <w:t xml:space="preserve"> / Gesamtnote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5426A5" w:rsidRDefault="00BD53DD" w:rsidP="00B73D5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 w:rsidR="005B2C06">
              <w:rPr>
                <w:rFonts w:ascii="Arial" w:hAnsi="Arial"/>
              </w:rPr>
              <w:t>.</w:t>
            </w:r>
            <w:r w:rsidR="00722A67">
              <w:rPr>
                <w:rFonts w:ascii="Arial" w:hAnsi="Arial"/>
              </w:rPr>
              <w:t>0</w:t>
            </w:r>
            <w:r w:rsidR="005426A5">
              <w:rPr>
                <w:rFonts w:ascii="Arial" w:hAnsi="Arial"/>
              </w:rPr>
              <w:t>6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</w:tbl>
    <w:p w:rsidR="00CE294F" w:rsidRPr="008C5F0F" w:rsidRDefault="00CE294F" w:rsidP="001E788E">
      <w:pPr>
        <w:jc w:val="center"/>
        <w:rPr>
          <w:rFonts w:ascii="Arial" w:hAnsi="Arial" w:cs="Arial"/>
        </w:rPr>
      </w:pPr>
    </w:p>
    <w:p w:rsidR="001E788E" w:rsidRPr="008C5F0F" w:rsidRDefault="001E788E" w:rsidP="001E788E">
      <w:pPr>
        <w:jc w:val="center"/>
        <w:rPr>
          <w:rFonts w:ascii="Arial" w:hAnsi="Arial" w:cs="Arial"/>
        </w:rPr>
      </w:pPr>
    </w:p>
    <w:p w:rsidR="001E788E" w:rsidRDefault="001E788E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ED20F4" w:rsidRDefault="00ED20F4" w:rsidP="001E788E">
      <w:pPr>
        <w:jc w:val="center"/>
        <w:rPr>
          <w:rFonts w:ascii="Arial" w:hAnsi="Arial" w:cs="Arial"/>
        </w:rPr>
      </w:pPr>
    </w:p>
    <w:p w:rsidR="00ED20F4" w:rsidRDefault="00ED20F4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1E788E" w:rsidRPr="008C5F0F" w:rsidRDefault="00722A67" w:rsidP="001E788E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&lt;Projektname&gt;</w:t>
      </w:r>
    </w:p>
    <w:sectPr w:rsidR="001E788E" w:rsidRPr="008C5F0F" w:rsidSect="000542CF">
      <w:pgSz w:w="11907" w:h="16840" w:code="9"/>
      <w:pgMar w:top="567" w:right="567" w:bottom="567" w:left="1134" w:header="737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1CD" w:rsidRDefault="001721CD">
      <w:r>
        <w:separator/>
      </w:r>
    </w:p>
  </w:endnote>
  <w:endnote w:type="continuationSeparator" w:id="0">
    <w:p w:rsidR="001721CD" w:rsidRDefault="0017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mode"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1CD" w:rsidRDefault="001721CD">
      <w:r>
        <w:separator/>
      </w:r>
    </w:p>
  </w:footnote>
  <w:footnote w:type="continuationSeparator" w:id="0">
    <w:p w:rsidR="001721CD" w:rsidRDefault="00172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attachedTemplate r:id="rId1"/>
  <w:stylePaneFormatFilter w:val="3F01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BBE"/>
    <w:rsid w:val="0001267E"/>
    <w:rsid w:val="000542CF"/>
    <w:rsid w:val="000B14F0"/>
    <w:rsid w:val="00123A76"/>
    <w:rsid w:val="00142D5C"/>
    <w:rsid w:val="00150500"/>
    <w:rsid w:val="00154E7D"/>
    <w:rsid w:val="001721CD"/>
    <w:rsid w:val="00193191"/>
    <w:rsid w:val="001D39D3"/>
    <w:rsid w:val="001E788E"/>
    <w:rsid w:val="001F3C6E"/>
    <w:rsid w:val="00246F78"/>
    <w:rsid w:val="00293928"/>
    <w:rsid w:val="002C748B"/>
    <w:rsid w:val="002D1CE2"/>
    <w:rsid w:val="002E14C8"/>
    <w:rsid w:val="00304D47"/>
    <w:rsid w:val="0031460D"/>
    <w:rsid w:val="0034278E"/>
    <w:rsid w:val="00355174"/>
    <w:rsid w:val="003616D9"/>
    <w:rsid w:val="003636DD"/>
    <w:rsid w:val="003B67F2"/>
    <w:rsid w:val="003D5B0F"/>
    <w:rsid w:val="00407C99"/>
    <w:rsid w:val="004172FA"/>
    <w:rsid w:val="00430509"/>
    <w:rsid w:val="00442C8B"/>
    <w:rsid w:val="00460EF0"/>
    <w:rsid w:val="00465CCF"/>
    <w:rsid w:val="00496967"/>
    <w:rsid w:val="004C15B3"/>
    <w:rsid w:val="005426A5"/>
    <w:rsid w:val="005B2C06"/>
    <w:rsid w:val="005E1571"/>
    <w:rsid w:val="005E276B"/>
    <w:rsid w:val="006314FB"/>
    <w:rsid w:val="00693DD2"/>
    <w:rsid w:val="00722A67"/>
    <w:rsid w:val="00740728"/>
    <w:rsid w:val="00796F08"/>
    <w:rsid w:val="007E67D4"/>
    <w:rsid w:val="00816F96"/>
    <w:rsid w:val="0086656B"/>
    <w:rsid w:val="008665E3"/>
    <w:rsid w:val="0087630C"/>
    <w:rsid w:val="008B4114"/>
    <w:rsid w:val="008C5F0F"/>
    <w:rsid w:val="00917AA1"/>
    <w:rsid w:val="00960EC1"/>
    <w:rsid w:val="009B3FBC"/>
    <w:rsid w:val="00A67ABF"/>
    <w:rsid w:val="00AA296C"/>
    <w:rsid w:val="00AE33D0"/>
    <w:rsid w:val="00B23D7C"/>
    <w:rsid w:val="00B541FD"/>
    <w:rsid w:val="00B67ACD"/>
    <w:rsid w:val="00B73D57"/>
    <w:rsid w:val="00BC7005"/>
    <w:rsid w:val="00BD53DD"/>
    <w:rsid w:val="00C723FF"/>
    <w:rsid w:val="00C87F2B"/>
    <w:rsid w:val="00C908D9"/>
    <w:rsid w:val="00C97869"/>
    <w:rsid w:val="00CE294F"/>
    <w:rsid w:val="00D14BBE"/>
    <w:rsid w:val="00D52C26"/>
    <w:rsid w:val="00DB1CE0"/>
    <w:rsid w:val="00DB5CC9"/>
    <w:rsid w:val="00E37EED"/>
    <w:rsid w:val="00E667C8"/>
    <w:rsid w:val="00E9731A"/>
    <w:rsid w:val="00E97F1F"/>
    <w:rsid w:val="00EB2B0C"/>
    <w:rsid w:val="00ED20F4"/>
    <w:rsid w:val="00F30C72"/>
    <w:rsid w:val="00F8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42CF"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542CF"/>
    <w:pPr>
      <w:tabs>
        <w:tab w:val="center" w:pos="4536"/>
        <w:tab w:val="right" w:pos="9072"/>
      </w:tabs>
    </w:pPr>
    <w:rPr>
      <w:rFonts w:ascii="Euromode" w:hAnsi="Euromode"/>
      <w:sz w:val="24"/>
    </w:rPr>
  </w:style>
  <w:style w:type="paragraph" w:styleId="Fuzeile">
    <w:name w:val="footer"/>
    <w:basedOn w:val="Standard"/>
    <w:rsid w:val="000542C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6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6D9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Rahmen_WZ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Rahmen_WZ.dot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</vt:lpstr>
    </vt:vector>
  </TitlesOfParts>
  <Company>Hewlett-Packard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Klasse:</dc:title>
  <dc:creator>Thomas Attwenger</dc:creator>
  <cp:lastModifiedBy>Thomas</cp:lastModifiedBy>
  <cp:revision>6</cp:revision>
  <cp:lastPrinted>2014-02-25T07:48:00Z</cp:lastPrinted>
  <dcterms:created xsi:type="dcterms:W3CDTF">2018-02-05T23:30:00Z</dcterms:created>
  <dcterms:modified xsi:type="dcterms:W3CDTF">2018-03-06T13:40:00Z</dcterms:modified>
</cp:coreProperties>
</file>